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C4128" w14:textId="21EF9DFF" w:rsidR="00771F16" w:rsidRPr="00A70C08" w:rsidRDefault="009D2E85">
      <w:pPr>
        <w:pStyle w:val="Title"/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>Automated Upgrade/Downgrade Process</w:t>
      </w:r>
    </w:p>
    <w:p w14:paraId="3FBA93D2" w14:textId="01B9E98A" w:rsidR="009D2E85" w:rsidRPr="00A70C08" w:rsidRDefault="005A4B52" w:rsidP="009D2E85">
      <w:pPr>
        <w:pStyle w:val="Heading1"/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Mesh </w:t>
      </w:r>
      <w:r w:rsidR="009D2E85" w:rsidRPr="00A70C08">
        <w:rPr>
          <w:rFonts w:ascii="Times New Roman" w:hAnsi="Times New Roman" w:cs="Times New Roman"/>
        </w:rPr>
        <w:t xml:space="preserve">Configured </w:t>
      </w:r>
      <w:r w:rsidR="00E736E1" w:rsidRPr="00A70C08">
        <w:rPr>
          <w:rFonts w:ascii="Times New Roman" w:hAnsi="Times New Roman" w:cs="Times New Roman"/>
        </w:rPr>
        <w:t>State (</w:t>
      </w:r>
      <w:r w:rsidR="009B5273" w:rsidRPr="00A70C08">
        <w:rPr>
          <w:rFonts w:ascii="Times New Roman" w:hAnsi="Times New Roman" w:cs="Times New Roman"/>
        </w:rPr>
        <w:t xml:space="preserve">Test Case: 1 Controller, 2 </w:t>
      </w:r>
      <w:r w:rsidR="00CE4254" w:rsidRPr="00A70C08">
        <w:rPr>
          <w:rFonts w:ascii="Times New Roman" w:hAnsi="Times New Roman" w:cs="Times New Roman"/>
        </w:rPr>
        <w:t>Nodes (1 wired, 1 wireless)</w:t>
      </w:r>
      <w:r w:rsidR="009B5273" w:rsidRPr="00A70C08">
        <w:rPr>
          <w:rFonts w:ascii="Times New Roman" w:hAnsi="Times New Roman" w:cs="Times New Roman"/>
        </w:rPr>
        <w:t>)</w:t>
      </w:r>
    </w:p>
    <w:p w14:paraId="49478FC4" w14:textId="5AD5B766" w:rsidR="00E736E1" w:rsidRPr="00A70C08" w:rsidRDefault="00E736E1" w:rsidP="009D2E8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Upgrade </w:t>
      </w:r>
      <w:proofErr w:type="gramStart"/>
      <w:r w:rsidRPr="00A70C08">
        <w:rPr>
          <w:rFonts w:ascii="Times New Roman" w:hAnsi="Times New Roman" w:cs="Times New Roman"/>
        </w:rPr>
        <w:t>e.g.</w:t>
      </w:r>
      <w:proofErr w:type="gramEnd"/>
      <w:r w:rsidRPr="00A70C08">
        <w:rPr>
          <w:rFonts w:ascii="Times New Roman" w:hAnsi="Times New Roman" w:cs="Times New Roman"/>
        </w:rPr>
        <w:t xml:space="preserve"> 3.0.00.15 &gt; 3.0.00.16</w:t>
      </w:r>
      <w:r w:rsidR="00253058" w:rsidRPr="00A70C08">
        <w:rPr>
          <w:rFonts w:ascii="Times New Roman" w:hAnsi="Times New Roman" w:cs="Times New Roman"/>
        </w:rPr>
        <w:t xml:space="preserve"> (we should be able to use any version in this case)</w:t>
      </w:r>
    </w:p>
    <w:p w14:paraId="0A12D9E0" w14:textId="444C96F2" w:rsidR="009D2E85" w:rsidRPr="00A70C08" w:rsidRDefault="009D2E85" w:rsidP="00E736E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Log in to the Mesh Controller using specified </w:t>
      </w:r>
      <w:proofErr w:type="gramStart"/>
      <w:r w:rsidRPr="00A70C08">
        <w:rPr>
          <w:rFonts w:ascii="Times New Roman" w:hAnsi="Times New Roman" w:cs="Times New Roman"/>
        </w:rPr>
        <w:t>credentials</w:t>
      </w:r>
      <w:proofErr w:type="gramEnd"/>
    </w:p>
    <w:p w14:paraId="3F7A3B9A" w14:textId="7857AD21" w:rsidR="009D2E85" w:rsidRPr="00A70C08" w:rsidRDefault="009D2E85" w:rsidP="00E736E1">
      <w:pPr>
        <w:pStyle w:val="ListParagraph"/>
        <w:numPr>
          <w:ilvl w:val="2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Username: </w:t>
      </w:r>
      <w:proofErr w:type="spellStart"/>
      <w:r w:rsidRPr="00A70C08">
        <w:rPr>
          <w:rFonts w:ascii="Times New Roman" w:hAnsi="Times New Roman" w:cs="Times New Roman"/>
        </w:rPr>
        <w:t>araknis</w:t>
      </w:r>
      <w:proofErr w:type="spellEnd"/>
    </w:p>
    <w:p w14:paraId="5699B78F" w14:textId="28467D08" w:rsidR="009D2E85" w:rsidRPr="00A70C08" w:rsidRDefault="009D2E85" w:rsidP="00E736E1">
      <w:pPr>
        <w:pStyle w:val="ListParagraph"/>
        <w:numPr>
          <w:ilvl w:val="2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>Password: SnapAV704</w:t>
      </w:r>
    </w:p>
    <w:p w14:paraId="331D3611" w14:textId="7AACE211" w:rsidR="009D2E85" w:rsidRPr="00A70C08" w:rsidRDefault="009B5273" w:rsidP="00E736E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Navigate to File Management </w:t>
      </w:r>
    </w:p>
    <w:p w14:paraId="55698D93" w14:textId="5F5536C0" w:rsidR="009B5273" w:rsidRPr="00A70C08" w:rsidRDefault="00CF141A" w:rsidP="00E736E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Validate the connection status and </w:t>
      </w:r>
      <w:r w:rsidR="009B5273" w:rsidRPr="00A70C08">
        <w:rPr>
          <w:rFonts w:ascii="Times New Roman" w:hAnsi="Times New Roman" w:cs="Times New Roman"/>
        </w:rPr>
        <w:t xml:space="preserve">firmware version for the controller, node1 and node2. </w:t>
      </w:r>
      <w:proofErr w:type="gramStart"/>
      <w:r w:rsidR="009B5273" w:rsidRPr="00A70C08">
        <w:rPr>
          <w:rFonts w:ascii="Times New Roman" w:hAnsi="Times New Roman" w:cs="Times New Roman"/>
        </w:rPr>
        <w:t>E.g.</w:t>
      </w:r>
      <w:proofErr w:type="gramEnd"/>
      <w:r w:rsidR="009B5273" w:rsidRPr="00A70C08">
        <w:rPr>
          <w:rFonts w:ascii="Times New Roman" w:hAnsi="Times New Roman" w:cs="Times New Roman"/>
        </w:rPr>
        <w:t xml:space="preserve"> 3.0.00.15</w:t>
      </w:r>
    </w:p>
    <w:p w14:paraId="7C8D1ED7" w14:textId="461C19FF" w:rsidR="009B5273" w:rsidRPr="00A70C08" w:rsidRDefault="009B5273" w:rsidP="00E736E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Select Browse for the firmware file </w:t>
      </w:r>
      <w:proofErr w:type="gramStart"/>
      <w:r w:rsidRPr="00A70C08">
        <w:rPr>
          <w:rFonts w:ascii="Times New Roman" w:hAnsi="Times New Roman" w:cs="Times New Roman"/>
        </w:rPr>
        <w:t>selection</w:t>
      </w:r>
      <w:proofErr w:type="gramEnd"/>
    </w:p>
    <w:p w14:paraId="3F1E2FF7" w14:textId="71C40FF1" w:rsidR="009B5273" w:rsidRPr="00A70C08" w:rsidRDefault="009B5273" w:rsidP="00E736E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>Select the next firmware, in this case, 3.0.00.16</w:t>
      </w:r>
    </w:p>
    <w:p w14:paraId="597B1E4B" w14:textId="32CC9F63" w:rsidR="009B5273" w:rsidRPr="00A70C08" w:rsidRDefault="009B5273" w:rsidP="00E736E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Open the firmware file into the </w:t>
      </w:r>
      <w:proofErr w:type="gramStart"/>
      <w:r w:rsidRPr="00A70C08">
        <w:rPr>
          <w:rFonts w:ascii="Times New Roman" w:hAnsi="Times New Roman" w:cs="Times New Roman"/>
        </w:rPr>
        <w:t>Controller</w:t>
      </w:r>
      <w:proofErr w:type="gramEnd"/>
    </w:p>
    <w:p w14:paraId="6F0B64DD" w14:textId="2CBF7DC7" w:rsidR="009B5273" w:rsidRPr="00A70C08" w:rsidRDefault="009B5273" w:rsidP="00E736E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>Select Upload</w:t>
      </w:r>
    </w:p>
    <w:p w14:paraId="4948FAAF" w14:textId="00AB11F1" w:rsidR="009B5273" w:rsidRPr="00A70C08" w:rsidRDefault="009B5273" w:rsidP="00E736E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Allow time for the firmware to upload. </w:t>
      </w:r>
    </w:p>
    <w:p w14:paraId="3DDBEC32" w14:textId="1C63A677" w:rsidR="009B5273" w:rsidRPr="00A70C08" w:rsidRDefault="009B5273" w:rsidP="00E736E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Upgrade </w:t>
      </w:r>
      <w:r w:rsidR="00E736E1" w:rsidRPr="00A70C08">
        <w:rPr>
          <w:rFonts w:ascii="Times New Roman" w:hAnsi="Times New Roman" w:cs="Times New Roman"/>
        </w:rPr>
        <w:t xml:space="preserve">All units based on the preconfigured test case above </w:t>
      </w:r>
    </w:p>
    <w:p w14:paraId="35F5E59E" w14:textId="4B5843FD" w:rsidR="00E736E1" w:rsidRPr="00A70C08" w:rsidRDefault="00E736E1" w:rsidP="00E736E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Select “yes” to the upgrade </w:t>
      </w:r>
      <w:proofErr w:type="gramStart"/>
      <w:r w:rsidRPr="00A70C08">
        <w:rPr>
          <w:rFonts w:ascii="Times New Roman" w:hAnsi="Times New Roman" w:cs="Times New Roman"/>
        </w:rPr>
        <w:t>prompt</w:t>
      </w:r>
      <w:proofErr w:type="gramEnd"/>
    </w:p>
    <w:p w14:paraId="1435101D" w14:textId="10C0E668" w:rsidR="00E736E1" w:rsidRPr="00A70C08" w:rsidRDefault="00E736E1" w:rsidP="00E736E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>Allow 10 minutes time to pass (or some sort of logical check to know when the controller is fully rebooted)</w:t>
      </w:r>
    </w:p>
    <w:p w14:paraId="1C9A25F7" w14:textId="1AEC0A81" w:rsidR="00E736E1" w:rsidRPr="00A70C08" w:rsidRDefault="00E736E1" w:rsidP="00E736E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Login to the controller using the same </w:t>
      </w:r>
      <w:proofErr w:type="gramStart"/>
      <w:r w:rsidRPr="00A70C08">
        <w:rPr>
          <w:rFonts w:ascii="Times New Roman" w:hAnsi="Times New Roman" w:cs="Times New Roman"/>
        </w:rPr>
        <w:t>credentials</w:t>
      </w:r>
      <w:proofErr w:type="gramEnd"/>
    </w:p>
    <w:p w14:paraId="6C5BB2BB" w14:textId="0251314D" w:rsidR="00E736E1" w:rsidRPr="00A70C08" w:rsidRDefault="00E736E1" w:rsidP="00E736E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Navigate to </w:t>
      </w:r>
      <w:r w:rsidR="00A90DAA" w:rsidRPr="00A70C08">
        <w:rPr>
          <w:rFonts w:ascii="Times New Roman" w:hAnsi="Times New Roman" w:cs="Times New Roman"/>
        </w:rPr>
        <w:t>Wi-Fi</w:t>
      </w:r>
      <w:r w:rsidR="00253058" w:rsidRPr="00A70C08">
        <w:rPr>
          <w:rFonts w:ascii="Times New Roman" w:hAnsi="Times New Roman" w:cs="Times New Roman"/>
        </w:rPr>
        <w:t xml:space="preserve"> setup</w:t>
      </w:r>
    </w:p>
    <w:p w14:paraId="3504A746" w14:textId="20CEE6B8" w:rsidR="00253058" w:rsidRPr="00A70C08" w:rsidRDefault="00253058" w:rsidP="00E736E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>Validate th</w:t>
      </w:r>
      <w:r w:rsidR="00861469" w:rsidRPr="00A70C08">
        <w:rPr>
          <w:rFonts w:ascii="Times New Roman" w:hAnsi="Times New Roman" w:cs="Times New Roman"/>
        </w:rPr>
        <w:t xml:space="preserve">at the Controller and Nodes </w:t>
      </w:r>
      <w:r w:rsidR="00CF141A" w:rsidRPr="00A70C08">
        <w:rPr>
          <w:rFonts w:ascii="Times New Roman" w:hAnsi="Times New Roman" w:cs="Times New Roman"/>
        </w:rPr>
        <w:t>connection status (</w:t>
      </w:r>
      <w:r w:rsidR="00CE4254" w:rsidRPr="00A70C08">
        <w:rPr>
          <w:rFonts w:ascii="Times New Roman" w:hAnsi="Times New Roman" w:cs="Times New Roman"/>
        </w:rPr>
        <w:t>online – keeping checking until everything is online</w:t>
      </w:r>
      <w:r w:rsidR="00CF141A" w:rsidRPr="00A70C08">
        <w:rPr>
          <w:rFonts w:ascii="Times New Roman" w:hAnsi="Times New Roman" w:cs="Times New Roman"/>
        </w:rPr>
        <w:t>)</w:t>
      </w:r>
      <w:r w:rsidR="00861469" w:rsidRPr="00A70C08">
        <w:rPr>
          <w:rFonts w:ascii="Times New Roman" w:hAnsi="Times New Roman" w:cs="Times New Roman"/>
        </w:rPr>
        <w:t>, and then validate that the version</w:t>
      </w:r>
      <w:r w:rsidRPr="00A70C08">
        <w:rPr>
          <w:rFonts w:ascii="Times New Roman" w:hAnsi="Times New Roman" w:cs="Times New Roman"/>
        </w:rPr>
        <w:t xml:space="preserve"> that was just uploaded, is now successfully shown for Controller1, Node1, and Node2. </w:t>
      </w:r>
    </w:p>
    <w:p w14:paraId="03580BF3" w14:textId="6B39EC7F" w:rsidR="0020430F" w:rsidRPr="00A70C08" w:rsidRDefault="0020430F" w:rsidP="00E736E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As part of the verification of step </w:t>
      </w:r>
      <w:proofErr w:type="spellStart"/>
      <w:r w:rsidRPr="00A70C08">
        <w:rPr>
          <w:rFonts w:ascii="Times New Roman" w:hAnsi="Times New Roman" w:cs="Times New Roman"/>
        </w:rPr>
        <w:t>n</w:t>
      </w:r>
      <w:proofErr w:type="spellEnd"/>
      <w:r w:rsidRPr="00A70C08">
        <w:rPr>
          <w:rFonts w:ascii="Times New Roman" w:hAnsi="Times New Roman" w:cs="Times New Roman"/>
        </w:rPr>
        <w:t>, if the system did not fully upgrade</w:t>
      </w:r>
      <w:r w:rsidR="00B6170A" w:rsidRPr="00A70C08">
        <w:rPr>
          <w:rFonts w:ascii="Times New Roman" w:hAnsi="Times New Roman" w:cs="Times New Roman"/>
        </w:rPr>
        <w:t xml:space="preserve"> to the expected version</w:t>
      </w:r>
      <w:r w:rsidRPr="00A70C08">
        <w:rPr>
          <w:rFonts w:ascii="Times New Roman" w:hAnsi="Times New Roman" w:cs="Times New Roman"/>
        </w:rPr>
        <w:t xml:space="preserve">, </w:t>
      </w:r>
      <w:r w:rsidR="00B6170A" w:rsidRPr="00A70C08">
        <w:rPr>
          <w:rFonts w:ascii="Times New Roman" w:hAnsi="Times New Roman" w:cs="Times New Roman"/>
        </w:rPr>
        <w:t>put a retry mechanism in place to attempt that update 2 or 3 more times for which ever piece did not update</w:t>
      </w:r>
      <w:r w:rsidR="008728AE" w:rsidRPr="00A70C08">
        <w:rPr>
          <w:rFonts w:ascii="Times New Roman" w:hAnsi="Times New Roman" w:cs="Times New Roman"/>
        </w:rPr>
        <w:t xml:space="preserve"> </w:t>
      </w:r>
      <w:r w:rsidR="00B6170A" w:rsidRPr="00A70C08">
        <w:rPr>
          <w:rFonts w:ascii="Times New Roman" w:hAnsi="Times New Roman" w:cs="Times New Roman"/>
        </w:rPr>
        <w:t>(controller, node1, node2)</w:t>
      </w:r>
      <w:r w:rsidR="008728AE" w:rsidRPr="00A70C08">
        <w:rPr>
          <w:rFonts w:ascii="Times New Roman" w:hAnsi="Times New Roman" w:cs="Times New Roman"/>
        </w:rPr>
        <w:t>.</w:t>
      </w:r>
    </w:p>
    <w:p w14:paraId="78F22EDF" w14:textId="4A4BC75F" w:rsidR="00253058" w:rsidRDefault="00253058" w:rsidP="00253058">
      <w:pPr>
        <w:rPr>
          <w:rFonts w:ascii="Times New Roman" w:hAnsi="Times New Roman" w:cs="Times New Roman"/>
        </w:rPr>
      </w:pPr>
    </w:p>
    <w:p w14:paraId="582C72A8" w14:textId="3C378D7E" w:rsidR="00A70C08" w:rsidRDefault="00A70C08" w:rsidP="00253058">
      <w:pPr>
        <w:rPr>
          <w:rFonts w:ascii="Times New Roman" w:hAnsi="Times New Roman" w:cs="Times New Roman"/>
        </w:rPr>
      </w:pPr>
    </w:p>
    <w:p w14:paraId="3A3BFB48" w14:textId="2A23D133" w:rsidR="00A70C08" w:rsidRDefault="00A70C08" w:rsidP="00253058">
      <w:pPr>
        <w:rPr>
          <w:rFonts w:ascii="Times New Roman" w:hAnsi="Times New Roman" w:cs="Times New Roman"/>
        </w:rPr>
      </w:pPr>
    </w:p>
    <w:p w14:paraId="3B1D556A" w14:textId="6F628CB6" w:rsidR="00A70C08" w:rsidRDefault="00A70C08" w:rsidP="00253058">
      <w:pPr>
        <w:rPr>
          <w:rFonts w:ascii="Times New Roman" w:hAnsi="Times New Roman" w:cs="Times New Roman"/>
        </w:rPr>
      </w:pPr>
    </w:p>
    <w:p w14:paraId="32BD0DB7" w14:textId="19C3F907" w:rsidR="00A70C08" w:rsidRDefault="00A70C08" w:rsidP="00253058">
      <w:pPr>
        <w:rPr>
          <w:rFonts w:ascii="Times New Roman" w:hAnsi="Times New Roman" w:cs="Times New Roman"/>
        </w:rPr>
      </w:pPr>
    </w:p>
    <w:p w14:paraId="0E354954" w14:textId="2D4ACF71" w:rsidR="00A70C08" w:rsidRDefault="00A70C08" w:rsidP="00253058">
      <w:pPr>
        <w:rPr>
          <w:rFonts w:ascii="Times New Roman" w:hAnsi="Times New Roman" w:cs="Times New Roman"/>
        </w:rPr>
      </w:pPr>
    </w:p>
    <w:p w14:paraId="2A04F72C" w14:textId="1B8B13A6" w:rsidR="00A70C08" w:rsidRDefault="00A70C08" w:rsidP="00253058">
      <w:pPr>
        <w:rPr>
          <w:rFonts w:ascii="Times New Roman" w:hAnsi="Times New Roman" w:cs="Times New Roman"/>
        </w:rPr>
      </w:pPr>
    </w:p>
    <w:p w14:paraId="417D97C7" w14:textId="77777777" w:rsidR="00A70C08" w:rsidRPr="00A70C08" w:rsidRDefault="00A70C08" w:rsidP="00253058">
      <w:pPr>
        <w:rPr>
          <w:rFonts w:ascii="Times New Roman" w:hAnsi="Times New Roman" w:cs="Times New Roman"/>
        </w:rPr>
      </w:pPr>
    </w:p>
    <w:p w14:paraId="467938AD" w14:textId="72DACD60" w:rsidR="00253058" w:rsidRPr="00A70C08" w:rsidRDefault="00253058" w:rsidP="0025305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lastRenderedPageBreak/>
        <w:t xml:space="preserve">Downgrade </w:t>
      </w:r>
      <w:proofErr w:type="gramStart"/>
      <w:r w:rsidRPr="00A70C08">
        <w:rPr>
          <w:rFonts w:ascii="Times New Roman" w:hAnsi="Times New Roman" w:cs="Times New Roman"/>
        </w:rPr>
        <w:t>e.g.</w:t>
      </w:r>
      <w:proofErr w:type="gramEnd"/>
      <w:r w:rsidRPr="00A70C08">
        <w:rPr>
          <w:rFonts w:ascii="Times New Roman" w:hAnsi="Times New Roman" w:cs="Times New Roman"/>
        </w:rPr>
        <w:t xml:space="preserve"> 3.0.00.16 &gt; 3.0.00.15 (we should be able to use any version in this case)</w:t>
      </w:r>
    </w:p>
    <w:p w14:paraId="338027E7" w14:textId="77777777" w:rsidR="00253058" w:rsidRPr="00A70C08" w:rsidRDefault="00253058" w:rsidP="0025305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Log in to the Mesh Controller using specified </w:t>
      </w:r>
      <w:proofErr w:type="gramStart"/>
      <w:r w:rsidRPr="00A70C08">
        <w:rPr>
          <w:rFonts w:ascii="Times New Roman" w:hAnsi="Times New Roman" w:cs="Times New Roman"/>
        </w:rPr>
        <w:t>credentials</w:t>
      </w:r>
      <w:proofErr w:type="gramEnd"/>
    </w:p>
    <w:p w14:paraId="5687A7B4" w14:textId="77777777" w:rsidR="00253058" w:rsidRPr="00A70C08" w:rsidRDefault="00253058" w:rsidP="00253058">
      <w:pPr>
        <w:pStyle w:val="ListParagraph"/>
        <w:numPr>
          <w:ilvl w:val="2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Username: </w:t>
      </w:r>
      <w:proofErr w:type="spellStart"/>
      <w:r w:rsidRPr="00A70C08">
        <w:rPr>
          <w:rFonts w:ascii="Times New Roman" w:hAnsi="Times New Roman" w:cs="Times New Roman"/>
        </w:rPr>
        <w:t>araknis</w:t>
      </w:r>
      <w:proofErr w:type="spellEnd"/>
    </w:p>
    <w:p w14:paraId="2D39759D" w14:textId="77777777" w:rsidR="00253058" w:rsidRPr="00A70C08" w:rsidRDefault="00253058" w:rsidP="00253058">
      <w:pPr>
        <w:pStyle w:val="ListParagraph"/>
        <w:numPr>
          <w:ilvl w:val="2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>Password: SnapAV704</w:t>
      </w:r>
    </w:p>
    <w:p w14:paraId="1061DDFB" w14:textId="77777777" w:rsidR="00253058" w:rsidRPr="00A70C08" w:rsidRDefault="00253058" w:rsidP="0025305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Navigate to File Management </w:t>
      </w:r>
    </w:p>
    <w:p w14:paraId="158DA6C6" w14:textId="2AB12CDD" w:rsidR="00253058" w:rsidRPr="00A70C08" w:rsidRDefault="00253058" w:rsidP="0025305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Check the firmware version for the controller, node1 and node2. </w:t>
      </w:r>
      <w:proofErr w:type="gramStart"/>
      <w:r w:rsidRPr="00A70C08">
        <w:rPr>
          <w:rFonts w:ascii="Times New Roman" w:hAnsi="Times New Roman" w:cs="Times New Roman"/>
        </w:rPr>
        <w:t>E.g.</w:t>
      </w:r>
      <w:proofErr w:type="gramEnd"/>
      <w:r w:rsidRPr="00A70C08">
        <w:rPr>
          <w:rFonts w:ascii="Times New Roman" w:hAnsi="Times New Roman" w:cs="Times New Roman"/>
        </w:rPr>
        <w:t xml:space="preserve"> 3.0.00.16</w:t>
      </w:r>
    </w:p>
    <w:p w14:paraId="7643C36E" w14:textId="77777777" w:rsidR="00253058" w:rsidRPr="00A70C08" w:rsidRDefault="00253058" w:rsidP="0025305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Select Browse for the firmware file </w:t>
      </w:r>
      <w:proofErr w:type="gramStart"/>
      <w:r w:rsidRPr="00A70C08">
        <w:rPr>
          <w:rFonts w:ascii="Times New Roman" w:hAnsi="Times New Roman" w:cs="Times New Roman"/>
        </w:rPr>
        <w:t>selection</w:t>
      </w:r>
      <w:proofErr w:type="gramEnd"/>
    </w:p>
    <w:p w14:paraId="20AD5A6F" w14:textId="73B0A6DB" w:rsidR="00253058" w:rsidRPr="00A70C08" w:rsidRDefault="00253058" w:rsidP="0025305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>Select the next firmware, in this case, 3.0.00.15</w:t>
      </w:r>
    </w:p>
    <w:p w14:paraId="35731763" w14:textId="77777777" w:rsidR="00253058" w:rsidRPr="00A70C08" w:rsidRDefault="00253058" w:rsidP="0025305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Open the firmware file into the </w:t>
      </w:r>
      <w:proofErr w:type="gramStart"/>
      <w:r w:rsidRPr="00A70C08">
        <w:rPr>
          <w:rFonts w:ascii="Times New Roman" w:hAnsi="Times New Roman" w:cs="Times New Roman"/>
        </w:rPr>
        <w:t>Controller</w:t>
      </w:r>
      <w:proofErr w:type="gramEnd"/>
    </w:p>
    <w:p w14:paraId="1B54FA3F" w14:textId="77777777" w:rsidR="00253058" w:rsidRPr="00A70C08" w:rsidRDefault="00253058" w:rsidP="0025305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>Select Upload</w:t>
      </w:r>
    </w:p>
    <w:p w14:paraId="26110F17" w14:textId="77777777" w:rsidR="00253058" w:rsidRPr="00A70C08" w:rsidRDefault="00253058" w:rsidP="0025305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Allow time for the firmware to upload. </w:t>
      </w:r>
    </w:p>
    <w:p w14:paraId="777CB4C7" w14:textId="77777777" w:rsidR="00253058" w:rsidRPr="00A70C08" w:rsidRDefault="00253058" w:rsidP="0025305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Upgrade All units based on the preconfigured test case above </w:t>
      </w:r>
    </w:p>
    <w:p w14:paraId="063024D1" w14:textId="77777777" w:rsidR="00253058" w:rsidRPr="00A70C08" w:rsidRDefault="00253058" w:rsidP="0025305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Select “yes” to the upgrade </w:t>
      </w:r>
      <w:proofErr w:type="gramStart"/>
      <w:r w:rsidRPr="00A70C08">
        <w:rPr>
          <w:rFonts w:ascii="Times New Roman" w:hAnsi="Times New Roman" w:cs="Times New Roman"/>
        </w:rPr>
        <w:t>prompt</w:t>
      </w:r>
      <w:proofErr w:type="gramEnd"/>
    </w:p>
    <w:p w14:paraId="00011669" w14:textId="77777777" w:rsidR="00253058" w:rsidRPr="00A70C08" w:rsidRDefault="00253058" w:rsidP="0025305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>Allow 10 minutes time to pass (or some sort of logical check to know when the controller is fully rebooted)</w:t>
      </w:r>
    </w:p>
    <w:p w14:paraId="44C55B43" w14:textId="77777777" w:rsidR="00253058" w:rsidRPr="00A70C08" w:rsidRDefault="00253058" w:rsidP="0025305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Login to the controller using the same </w:t>
      </w:r>
      <w:proofErr w:type="gramStart"/>
      <w:r w:rsidRPr="00A70C08">
        <w:rPr>
          <w:rFonts w:ascii="Times New Roman" w:hAnsi="Times New Roman" w:cs="Times New Roman"/>
        </w:rPr>
        <w:t>credentials</w:t>
      </w:r>
      <w:proofErr w:type="gramEnd"/>
    </w:p>
    <w:p w14:paraId="624AFE1E" w14:textId="77777777" w:rsidR="00253058" w:rsidRPr="00A70C08" w:rsidRDefault="00253058" w:rsidP="0025305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Navigate to </w:t>
      </w:r>
      <w:proofErr w:type="spellStart"/>
      <w:r w:rsidRPr="00A70C08">
        <w:rPr>
          <w:rFonts w:ascii="Times New Roman" w:hAnsi="Times New Roman" w:cs="Times New Roman"/>
        </w:rPr>
        <w:t>WiFi</w:t>
      </w:r>
      <w:proofErr w:type="spellEnd"/>
      <w:r w:rsidRPr="00A70C08">
        <w:rPr>
          <w:rFonts w:ascii="Times New Roman" w:hAnsi="Times New Roman" w:cs="Times New Roman"/>
        </w:rPr>
        <w:t xml:space="preserve"> setup</w:t>
      </w:r>
    </w:p>
    <w:p w14:paraId="5DC6A57A" w14:textId="38B0FAFC" w:rsidR="00CE4254" w:rsidRPr="00A70C08" w:rsidRDefault="00CE4254" w:rsidP="00CE4254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Validate that the Controller and Nodes connection status (online – keeping checking until everything is online), and then validate that the version that was just uploaded, is now successfully shown for Controller1, Node1, and Node2. </w:t>
      </w:r>
    </w:p>
    <w:p w14:paraId="5D4017C1" w14:textId="232FF4DA" w:rsidR="00CE4254" w:rsidRPr="00A70C08" w:rsidRDefault="00CE4254" w:rsidP="00CE4254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As part of the verification of step </w:t>
      </w:r>
      <w:proofErr w:type="spellStart"/>
      <w:r w:rsidRPr="00A70C08">
        <w:rPr>
          <w:rFonts w:ascii="Times New Roman" w:hAnsi="Times New Roman" w:cs="Times New Roman"/>
        </w:rPr>
        <w:t>n</w:t>
      </w:r>
      <w:proofErr w:type="spellEnd"/>
      <w:r w:rsidRPr="00A70C08">
        <w:rPr>
          <w:rFonts w:ascii="Times New Roman" w:hAnsi="Times New Roman" w:cs="Times New Roman"/>
        </w:rPr>
        <w:t>, if the system did not fully downgrade to the expected version, put a retry mechanism in place to attempt that update 2 or 3 more times for which ever piece did not downgrade (controller, node1, node2).</w:t>
      </w:r>
    </w:p>
    <w:p w14:paraId="46EDF7F8" w14:textId="23DE4FE9" w:rsidR="00E736E1" w:rsidRPr="00A70C08" w:rsidRDefault="00253058" w:rsidP="009D2E8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Cycle step 1 and step 2 </w:t>
      </w:r>
      <w:r w:rsidR="00BD4F6E" w:rsidRPr="00A70C08">
        <w:rPr>
          <w:rFonts w:ascii="Times New Roman" w:hAnsi="Times New Roman" w:cs="Times New Roman"/>
        </w:rPr>
        <w:t xml:space="preserve">for 3 rounds, ending the test with the firmware you started with, in this </w:t>
      </w:r>
      <w:r w:rsidR="00CE4254" w:rsidRPr="00A70C08">
        <w:rPr>
          <w:rFonts w:ascii="Times New Roman" w:hAnsi="Times New Roman" w:cs="Times New Roman"/>
        </w:rPr>
        <w:t>example</w:t>
      </w:r>
      <w:r w:rsidR="00BD4F6E" w:rsidRPr="00A70C08">
        <w:rPr>
          <w:rFonts w:ascii="Times New Roman" w:hAnsi="Times New Roman" w:cs="Times New Roman"/>
        </w:rPr>
        <w:t xml:space="preserve"> 3.0.00.15. </w:t>
      </w:r>
      <w:r w:rsidRPr="00A70C08">
        <w:rPr>
          <w:rFonts w:ascii="Times New Roman" w:hAnsi="Times New Roman" w:cs="Times New Roman"/>
        </w:rPr>
        <w:t xml:space="preserve"> </w:t>
      </w:r>
    </w:p>
    <w:p w14:paraId="3E7BD52C" w14:textId="14FCBCAE" w:rsidR="009D2E85" w:rsidRPr="00A70C08" w:rsidRDefault="009D2E85" w:rsidP="009D2E85">
      <w:pPr>
        <w:pStyle w:val="Heading1"/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Upgrade/Downgrade </w:t>
      </w:r>
      <w:r w:rsidR="009D203A" w:rsidRPr="00A70C08">
        <w:rPr>
          <w:rFonts w:ascii="Times New Roman" w:hAnsi="Times New Roman" w:cs="Times New Roman"/>
        </w:rPr>
        <w:t>Reliability</w:t>
      </w:r>
    </w:p>
    <w:p w14:paraId="523DC1F3" w14:textId="288F1131" w:rsidR="003423E1" w:rsidRPr="00A70C08" w:rsidRDefault="00CE4254" w:rsidP="00BA0DC1">
      <w:p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>Running the test above, make sure to follow the guidelines below:</w:t>
      </w:r>
    </w:p>
    <w:p w14:paraId="2DC8E35A" w14:textId="316D6C32" w:rsidR="00390C63" w:rsidRPr="00A70C08" w:rsidRDefault="0020430F" w:rsidP="00390C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>The ability to u</w:t>
      </w:r>
      <w:r w:rsidR="00390C63" w:rsidRPr="00A70C08">
        <w:rPr>
          <w:rFonts w:ascii="Times New Roman" w:hAnsi="Times New Roman" w:cs="Times New Roman"/>
        </w:rPr>
        <w:t>pgrade from the 5 most recent released firmware’s available to the test version.</w:t>
      </w:r>
    </w:p>
    <w:p w14:paraId="263F29D3" w14:textId="41E2BC4B" w:rsidR="00390C63" w:rsidRPr="00A70C08" w:rsidRDefault="00390C63" w:rsidP="00390C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>Upgrade from the test version to the dummy version</w:t>
      </w:r>
    </w:p>
    <w:p w14:paraId="325E6602" w14:textId="746336A0" w:rsidR="00390C63" w:rsidRPr="00A70C08" w:rsidRDefault="00390C63" w:rsidP="00390C6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>Each upgrade</w:t>
      </w:r>
      <w:r w:rsidR="00CE4254" w:rsidRPr="00A70C08">
        <w:rPr>
          <w:rFonts w:ascii="Times New Roman" w:hAnsi="Times New Roman" w:cs="Times New Roman"/>
        </w:rPr>
        <w:t xml:space="preserve"> of firmware (</w:t>
      </w:r>
      <w:proofErr w:type="gramStart"/>
      <w:r w:rsidR="00CE4254" w:rsidRPr="00A70C08">
        <w:rPr>
          <w:rFonts w:ascii="Times New Roman" w:hAnsi="Times New Roman" w:cs="Times New Roman"/>
        </w:rPr>
        <w:t>e.g.</w:t>
      </w:r>
      <w:proofErr w:type="gramEnd"/>
      <w:r w:rsidR="00CE4254" w:rsidRPr="00A70C08">
        <w:rPr>
          <w:rFonts w:ascii="Times New Roman" w:hAnsi="Times New Roman" w:cs="Times New Roman"/>
        </w:rPr>
        <w:t xml:space="preserve"> v1 &gt; v2)</w:t>
      </w:r>
      <w:r w:rsidRPr="00A70C08">
        <w:rPr>
          <w:rFonts w:ascii="Times New Roman" w:hAnsi="Times New Roman" w:cs="Times New Roman"/>
        </w:rPr>
        <w:t xml:space="preserve"> should be performed 3 times each</w:t>
      </w:r>
    </w:p>
    <w:p w14:paraId="25142ED2" w14:textId="1D33873F" w:rsidR="00390C63" w:rsidRPr="00A70C08" w:rsidRDefault="00390C63" w:rsidP="0020430F">
      <w:pPr>
        <w:pStyle w:val="ListParagraph"/>
        <w:rPr>
          <w:rFonts w:ascii="Times New Roman" w:hAnsi="Times New Roman" w:cs="Times New Roman"/>
        </w:rPr>
      </w:pPr>
    </w:p>
    <w:p w14:paraId="5CD83DBF" w14:textId="77777777" w:rsidR="00CE4254" w:rsidRPr="00A70C08" w:rsidRDefault="00CE4254" w:rsidP="0020430F">
      <w:pPr>
        <w:pStyle w:val="ListParagraph"/>
        <w:rPr>
          <w:rFonts w:ascii="Times New Roman" w:hAnsi="Times New Roman" w:cs="Times New Roman"/>
        </w:rPr>
      </w:pPr>
    </w:p>
    <w:p w14:paraId="6AC8E9CA" w14:textId="0A348A48" w:rsidR="00CE4254" w:rsidRDefault="00CE4254" w:rsidP="009D2E85">
      <w:pPr>
        <w:pStyle w:val="Heading1"/>
        <w:rPr>
          <w:rFonts w:ascii="Times New Roman" w:hAnsi="Times New Roman" w:cs="Times New Roman"/>
        </w:rPr>
      </w:pPr>
    </w:p>
    <w:p w14:paraId="1CA9AF98" w14:textId="34C21FFA" w:rsidR="00A70C08" w:rsidRDefault="00A70C08" w:rsidP="00A70C08"/>
    <w:p w14:paraId="165197C9" w14:textId="2B2853BB" w:rsidR="00A70C08" w:rsidRDefault="00A70C08" w:rsidP="00A70C08"/>
    <w:p w14:paraId="4520FA8F" w14:textId="1D3920AF" w:rsidR="003E56A4" w:rsidRDefault="003E56A4" w:rsidP="00A70C08"/>
    <w:p w14:paraId="33A7A028" w14:textId="77777777" w:rsidR="003E56A4" w:rsidRPr="00A70C08" w:rsidRDefault="003E56A4" w:rsidP="00A70C08"/>
    <w:p w14:paraId="290D8BFA" w14:textId="77777777" w:rsidR="00CE4254" w:rsidRPr="00A70C08" w:rsidRDefault="00CE4254" w:rsidP="00CE4254">
      <w:pPr>
        <w:rPr>
          <w:rFonts w:ascii="Times New Roman" w:hAnsi="Times New Roman" w:cs="Times New Roman"/>
        </w:rPr>
      </w:pPr>
    </w:p>
    <w:p w14:paraId="17FFF92E" w14:textId="609FBAAA" w:rsidR="009D2E85" w:rsidRPr="00A70C08" w:rsidRDefault="009D2E85" w:rsidP="009D2E85">
      <w:pPr>
        <w:pStyle w:val="Heading1"/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lastRenderedPageBreak/>
        <w:t>Fault Insertion</w:t>
      </w:r>
      <w:r w:rsidR="009D203A" w:rsidRPr="00A70C08">
        <w:rPr>
          <w:rFonts w:ascii="Times New Roman" w:hAnsi="Times New Roman" w:cs="Times New Roman"/>
        </w:rPr>
        <w:t xml:space="preserve"> Upgrade Reliability</w:t>
      </w:r>
    </w:p>
    <w:p w14:paraId="2B7D7456" w14:textId="647AF621" w:rsidR="00CE4254" w:rsidRPr="00A70C08" w:rsidRDefault="00CE4254" w:rsidP="00CE4254">
      <w:p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Please </w:t>
      </w:r>
      <w:r w:rsidR="00A70C08" w:rsidRPr="00A70C08">
        <w:rPr>
          <w:rFonts w:ascii="Times New Roman" w:hAnsi="Times New Roman" w:cs="Times New Roman"/>
        </w:rPr>
        <w:t>use the guidelines and steps below:</w:t>
      </w:r>
    </w:p>
    <w:p w14:paraId="16AC6D15" w14:textId="56389405" w:rsidR="00FC6D2F" w:rsidRDefault="00FC6D2F" w:rsidP="00CE425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Pulling power via PSU</w:t>
      </w:r>
      <w:r w:rsidR="004F4667">
        <w:rPr>
          <w:rFonts w:ascii="Times New Roman" w:hAnsi="Times New Roman" w:cs="Times New Roman"/>
        </w:rPr>
        <w:t xml:space="preserve"> (Wireless Node)</w:t>
      </w:r>
    </w:p>
    <w:p w14:paraId="741EBBC3" w14:textId="1C5F7F89" w:rsidR="00CE4254" w:rsidRPr="00A70C08" w:rsidRDefault="00A70C08" w:rsidP="00FC6D2F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Disable</w:t>
      </w:r>
      <w:r w:rsidRPr="00A70C08">
        <w:rPr>
          <w:rFonts w:ascii="Times New Roman" w:hAnsi="Times New Roman" w:cs="Times New Roman"/>
        </w:rPr>
        <w:t xml:space="preserve"> </w:t>
      </w:r>
      <w:proofErr w:type="spellStart"/>
      <w:r w:rsidRPr="00A70C08">
        <w:rPr>
          <w:rFonts w:ascii="Times New Roman" w:hAnsi="Times New Roman" w:cs="Times New Roman"/>
        </w:rPr>
        <w:t>Wattbox</w:t>
      </w:r>
      <w:proofErr w:type="spellEnd"/>
      <w:r w:rsidRPr="00A70C08">
        <w:rPr>
          <w:rFonts w:ascii="Times New Roman" w:hAnsi="Times New Roman" w:cs="Times New Roman"/>
        </w:rPr>
        <w:t xml:space="preserve"> outlet at 25% of the progress bar - make sure to use a network port with PoE disabled.</w:t>
      </w:r>
    </w:p>
    <w:p w14:paraId="53AAF06D" w14:textId="74C74EE9" w:rsidR="00A70C08" w:rsidRPr="00A70C08" w:rsidRDefault="00A70C08" w:rsidP="00FC6D2F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Disable</w:t>
      </w:r>
      <w:r w:rsidRPr="00A70C08">
        <w:rPr>
          <w:rFonts w:ascii="Times New Roman" w:hAnsi="Times New Roman" w:cs="Times New Roman"/>
        </w:rPr>
        <w:t xml:space="preserve"> </w:t>
      </w:r>
      <w:proofErr w:type="spellStart"/>
      <w:r w:rsidRPr="00A70C08">
        <w:rPr>
          <w:rFonts w:ascii="Times New Roman" w:hAnsi="Times New Roman" w:cs="Times New Roman"/>
        </w:rPr>
        <w:t>Wattbox</w:t>
      </w:r>
      <w:proofErr w:type="spellEnd"/>
      <w:r w:rsidRPr="00A70C08">
        <w:rPr>
          <w:rFonts w:ascii="Times New Roman" w:hAnsi="Times New Roman" w:cs="Times New Roman"/>
        </w:rPr>
        <w:t xml:space="preserve"> outlet at 50% of the progress bar - make sure to use a network port with PoE disabled.</w:t>
      </w:r>
    </w:p>
    <w:p w14:paraId="1E91E98E" w14:textId="0AC09A82" w:rsidR="00A70C08" w:rsidRDefault="00A70C08" w:rsidP="00FC6D2F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Disable</w:t>
      </w:r>
      <w:r w:rsidRPr="00A70C08">
        <w:rPr>
          <w:rFonts w:ascii="Times New Roman" w:hAnsi="Times New Roman" w:cs="Times New Roman"/>
        </w:rPr>
        <w:t xml:space="preserve"> </w:t>
      </w:r>
      <w:proofErr w:type="spellStart"/>
      <w:r w:rsidRPr="00A70C08">
        <w:rPr>
          <w:rFonts w:ascii="Times New Roman" w:hAnsi="Times New Roman" w:cs="Times New Roman"/>
        </w:rPr>
        <w:t>Wattbox</w:t>
      </w:r>
      <w:proofErr w:type="spellEnd"/>
      <w:r w:rsidRPr="00A70C08">
        <w:rPr>
          <w:rFonts w:ascii="Times New Roman" w:hAnsi="Times New Roman" w:cs="Times New Roman"/>
        </w:rPr>
        <w:t xml:space="preserve"> outlet at 75% of the progress bar - make sure to use a network port with PoE disabled.</w:t>
      </w:r>
    </w:p>
    <w:p w14:paraId="19F41757" w14:textId="01E20077" w:rsidR="00FC6D2F" w:rsidRDefault="00FC6D2F" w:rsidP="00FC6D2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Pulling Power via PoE</w:t>
      </w:r>
      <w:r w:rsidR="004F4667">
        <w:rPr>
          <w:rFonts w:ascii="Times New Roman" w:hAnsi="Times New Roman" w:cs="Times New Roman"/>
        </w:rPr>
        <w:t xml:space="preserve"> (Wired Node)</w:t>
      </w:r>
    </w:p>
    <w:p w14:paraId="191A4533" w14:textId="77777777" w:rsidR="00FC6D2F" w:rsidRPr="00A70C08" w:rsidRDefault="00FC6D2F" w:rsidP="00FC6D2F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Disable the PoE on the connected network port at 25% of the progress </w:t>
      </w:r>
      <w:proofErr w:type="gramStart"/>
      <w:r w:rsidRPr="00A70C08">
        <w:rPr>
          <w:rFonts w:ascii="Times New Roman" w:hAnsi="Times New Roman" w:cs="Times New Roman"/>
        </w:rPr>
        <w:t>bar</w:t>
      </w:r>
      <w:proofErr w:type="gramEnd"/>
    </w:p>
    <w:p w14:paraId="1FDD828E" w14:textId="77777777" w:rsidR="00FC6D2F" w:rsidRPr="00A70C08" w:rsidRDefault="00FC6D2F" w:rsidP="00FC6D2F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Disable the PoE on the connected network port at 50% of the progress </w:t>
      </w:r>
      <w:proofErr w:type="gramStart"/>
      <w:r w:rsidRPr="00A70C08">
        <w:rPr>
          <w:rFonts w:ascii="Times New Roman" w:hAnsi="Times New Roman" w:cs="Times New Roman"/>
        </w:rPr>
        <w:t>bar</w:t>
      </w:r>
      <w:proofErr w:type="gramEnd"/>
    </w:p>
    <w:p w14:paraId="6439D12B" w14:textId="11BBC861" w:rsidR="00FC6D2F" w:rsidRDefault="00FC6D2F" w:rsidP="00FC6D2F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Disable the PoE on the connected network port at 75% of the progress </w:t>
      </w:r>
      <w:proofErr w:type="gramStart"/>
      <w:r w:rsidRPr="00A70C08">
        <w:rPr>
          <w:rFonts w:ascii="Times New Roman" w:hAnsi="Times New Roman" w:cs="Times New Roman"/>
        </w:rPr>
        <w:t>bar</w:t>
      </w:r>
      <w:proofErr w:type="gramEnd"/>
    </w:p>
    <w:p w14:paraId="6C02E5C3" w14:textId="4678826B" w:rsidR="00FC6D2F" w:rsidRPr="00A70C08" w:rsidRDefault="00FC6D2F" w:rsidP="00FC6D2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Pulling network</w:t>
      </w:r>
      <w:r w:rsidR="004F4667">
        <w:rPr>
          <w:rFonts w:ascii="Times New Roman" w:hAnsi="Times New Roman" w:cs="Times New Roman"/>
        </w:rPr>
        <w:t xml:space="preserve"> (All Units)</w:t>
      </w:r>
    </w:p>
    <w:p w14:paraId="581E1C42" w14:textId="77777777" w:rsidR="00A70C08" w:rsidRPr="00A70C08" w:rsidRDefault="00A70C08" w:rsidP="00FC6D2F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Disable the Data port on the connected network port at 25% of the progress bar. Make sure the PoE is disabled and the unit is being powered by the </w:t>
      </w:r>
      <w:proofErr w:type="spellStart"/>
      <w:r w:rsidRPr="00A70C08">
        <w:rPr>
          <w:rFonts w:ascii="Times New Roman" w:hAnsi="Times New Roman" w:cs="Times New Roman"/>
        </w:rPr>
        <w:t>Wattbox</w:t>
      </w:r>
      <w:proofErr w:type="spellEnd"/>
      <w:r w:rsidRPr="00A70C08">
        <w:rPr>
          <w:rFonts w:ascii="Times New Roman" w:hAnsi="Times New Roman" w:cs="Times New Roman"/>
        </w:rPr>
        <w:t>.</w:t>
      </w:r>
    </w:p>
    <w:p w14:paraId="162EF55B" w14:textId="77777777" w:rsidR="00A70C08" w:rsidRPr="00A70C08" w:rsidRDefault="00A70C08" w:rsidP="00FC6D2F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Disable the Data port on the connected network port at 50% of the progress bar. Make sure the PoE is disabled and the unit is being powered by the </w:t>
      </w:r>
      <w:proofErr w:type="spellStart"/>
      <w:r w:rsidRPr="00A70C08">
        <w:rPr>
          <w:rFonts w:ascii="Times New Roman" w:hAnsi="Times New Roman" w:cs="Times New Roman"/>
        </w:rPr>
        <w:t>Wattbox</w:t>
      </w:r>
      <w:proofErr w:type="spellEnd"/>
      <w:r w:rsidRPr="00A70C08">
        <w:rPr>
          <w:rFonts w:ascii="Times New Roman" w:hAnsi="Times New Roman" w:cs="Times New Roman"/>
        </w:rPr>
        <w:t>.</w:t>
      </w:r>
    </w:p>
    <w:p w14:paraId="5B6A43FC" w14:textId="6E952D98" w:rsidR="00FC6D2F" w:rsidRPr="00FC6D2F" w:rsidRDefault="00A70C08" w:rsidP="00FC6D2F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Disable the Data port on the connected network port at 75% of the progress bar. Make sure the PoE is disabled and the unit is being powered by the </w:t>
      </w:r>
      <w:proofErr w:type="spellStart"/>
      <w:r w:rsidRPr="00A70C08">
        <w:rPr>
          <w:rFonts w:ascii="Times New Roman" w:hAnsi="Times New Roman" w:cs="Times New Roman"/>
        </w:rPr>
        <w:t>Wattbox</w:t>
      </w:r>
      <w:proofErr w:type="spellEnd"/>
      <w:r w:rsidRPr="00A70C08">
        <w:rPr>
          <w:rFonts w:ascii="Times New Roman" w:hAnsi="Times New Roman" w:cs="Times New Roman"/>
        </w:rPr>
        <w:t>.</w:t>
      </w:r>
      <w:r w:rsidRPr="00FC6D2F">
        <w:rPr>
          <w:rFonts w:ascii="Times New Roman" w:hAnsi="Times New Roman" w:cs="Times New Roman"/>
        </w:rPr>
        <w:br/>
      </w:r>
    </w:p>
    <w:p w14:paraId="1FCD1CEF" w14:textId="16BF01E0" w:rsidR="00A70C08" w:rsidRPr="00FC6D2F" w:rsidRDefault="00A70C08" w:rsidP="00FC6D2F">
      <w:pPr>
        <w:ind w:left="360"/>
        <w:rPr>
          <w:rFonts w:ascii="Times New Roman" w:hAnsi="Times New Roman" w:cs="Times New Roman"/>
        </w:rPr>
      </w:pPr>
      <w:r w:rsidRPr="00FC6D2F">
        <w:rPr>
          <w:rFonts w:ascii="Times New Roman" w:hAnsi="Times New Roman" w:cs="Times New Roman"/>
        </w:rPr>
        <w:t xml:space="preserve">Upgrade </w:t>
      </w:r>
      <w:proofErr w:type="gramStart"/>
      <w:r w:rsidRPr="00FC6D2F">
        <w:rPr>
          <w:rFonts w:ascii="Times New Roman" w:hAnsi="Times New Roman" w:cs="Times New Roman"/>
        </w:rPr>
        <w:t>e.g.</w:t>
      </w:r>
      <w:proofErr w:type="gramEnd"/>
      <w:r w:rsidRPr="00FC6D2F">
        <w:rPr>
          <w:rFonts w:ascii="Times New Roman" w:hAnsi="Times New Roman" w:cs="Times New Roman"/>
        </w:rPr>
        <w:t xml:space="preserve"> 3.0.00.15 &gt; 3.0.00.16 (we should be able to use any version in this case)</w:t>
      </w:r>
    </w:p>
    <w:p w14:paraId="1ADBB8D8" w14:textId="77777777" w:rsidR="00A70C08" w:rsidRPr="00A70C08" w:rsidRDefault="00A70C08" w:rsidP="00A70C0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Log in to the Mesh Controller using specified </w:t>
      </w:r>
      <w:proofErr w:type="gramStart"/>
      <w:r w:rsidRPr="00A70C08">
        <w:rPr>
          <w:rFonts w:ascii="Times New Roman" w:hAnsi="Times New Roman" w:cs="Times New Roman"/>
        </w:rPr>
        <w:t>credentials</w:t>
      </w:r>
      <w:proofErr w:type="gramEnd"/>
    </w:p>
    <w:p w14:paraId="7A4EFCE6" w14:textId="77777777" w:rsidR="00A70C08" w:rsidRPr="00A70C08" w:rsidRDefault="00A70C08" w:rsidP="00A70C08">
      <w:pPr>
        <w:pStyle w:val="ListParagraph"/>
        <w:numPr>
          <w:ilvl w:val="2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Username: </w:t>
      </w:r>
      <w:proofErr w:type="spellStart"/>
      <w:r w:rsidRPr="00A70C08">
        <w:rPr>
          <w:rFonts w:ascii="Times New Roman" w:hAnsi="Times New Roman" w:cs="Times New Roman"/>
        </w:rPr>
        <w:t>araknis</w:t>
      </w:r>
      <w:proofErr w:type="spellEnd"/>
    </w:p>
    <w:p w14:paraId="4348F9DE" w14:textId="77777777" w:rsidR="00A70C08" w:rsidRPr="00A70C08" w:rsidRDefault="00A70C08" w:rsidP="00A70C08">
      <w:pPr>
        <w:pStyle w:val="ListParagraph"/>
        <w:numPr>
          <w:ilvl w:val="2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>Password: SnapAV704</w:t>
      </w:r>
    </w:p>
    <w:p w14:paraId="61A68C4B" w14:textId="77777777" w:rsidR="00A70C08" w:rsidRPr="00A70C08" w:rsidRDefault="00A70C08" w:rsidP="00A70C0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Navigate to File Management </w:t>
      </w:r>
    </w:p>
    <w:p w14:paraId="4D61007F" w14:textId="77777777" w:rsidR="00A70C08" w:rsidRPr="00A70C08" w:rsidRDefault="00A70C08" w:rsidP="00A70C0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Validate the connection status and firmware version for the controller, node1 and node2. </w:t>
      </w:r>
      <w:proofErr w:type="gramStart"/>
      <w:r w:rsidRPr="00A70C08">
        <w:rPr>
          <w:rFonts w:ascii="Times New Roman" w:hAnsi="Times New Roman" w:cs="Times New Roman"/>
        </w:rPr>
        <w:t>E.g.</w:t>
      </w:r>
      <w:proofErr w:type="gramEnd"/>
      <w:r w:rsidRPr="00A70C08">
        <w:rPr>
          <w:rFonts w:ascii="Times New Roman" w:hAnsi="Times New Roman" w:cs="Times New Roman"/>
        </w:rPr>
        <w:t xml:space="preserve"> 3.0.00.15</w:t>
      </w:r>
    </w:p>
    <w:p w14:paraId="1D5CED84" w14:textId="77777777" w:rsidR="00A70C08" w:rsidRPr="00A70C08" w:rsidRDefault="00A70C08" w:rsidP="00A70C0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Select Browse for the firmware file </w:t>
      </w:r>
      <w:proofErr w:type="gramStart"/>
      <w:r w:rsidRPr="00A70C08">
        <w:rPr>
          <w:rFonts w:ascii="Times New Roman" w:hAnsi="Times New Roman" w:cs="Times New Roman"/>
        </w:rPr>
        <w:t>selection</w:t>
      </w:r>
      <w:proofErr w:type="gramEnd"/>
    </w:p>
    <w:p w14:paraId="1110B194" w14:textId="77777777" w:rsidR="00A70C08" w:rsidRPr="00A70C08" w:rsidRDefault="00A70C08" w:rsidP="00A70C0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>Select the next firmware, in this case, 3.0.00.16</w:t>
      </w:r>
    </w:p>
    <w:p w14:paraId="48793F53" w14:textId="77777777" w:rsidR="00A70C08" w:rsidRPr="00A70C08" w:rsidRDefault="00A70C08" w:rsidP="00A70C0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Open the firmware file into the </w:t>
      </w:r>
      <w:proofErr w:type="gramStart"/>
      <w:r w:rsidRPr="00A70C08">
        <w:rPr>
          <w:rFonts w:ascii="Times New Roman" w:hAnsi="Times New Roman" w:cs="Times New Roman"/>
        </w:rPr>
        <w:t>Controller</w:t>
      </w:r>
      <w:proofErr w:type="gramEnd"/>
    </w:p>
    <w:p w14:paraId="6E7F34B5" w14:textId="77777777" w:rsidR="00A70C08" w:rsidRPr="00A70C08" w:rsidRDefault="00A70C08" w:rsidP="00A70C0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>Select Upload</w:t>
      </w:r>
    </w:p>
    <w:p w14:paraId="2115F0A0" w14:textId="77777777" w:rsidR="00A70C08" w:rsidRPr="00A70C08" w:rsidRDefault="00A70C08" w:rsidP="00A70C0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Allow time for the firmware to upload. </w:t>
      </w:r>
    </w:p>
    <w:p w14:paraId="61BD011D" w14:textId="77777777" w:rsidR="00A70C08" w:rsidRPr="00A70C08" w:rsidRDefault="00A70C08" w:rsidP="00A70C0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Upgrade All units based on the preconfigured test case above </w:t>
      </w:r>
    </w:p>
    <w:p w14:paraId="2AE0B151" w14:textId="77777777" w:rsidR="00A70C08" w:rsidRPr="00A70C08" w:rsidRDefault="00A70C08" w:rsidP="00A70C0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Select “yes” to the upgrade </w:t>
      </w:r>
      <w:proofErr w:type="gramStart"/>
      <w:r w:rsidRPr="00A70C08">
        <w:rPr>
          <w:rFonts w:ascii="Times New Roman" w:hAnsi="Times New Roman" w:cs="Times New Roman"/>
        </w:rPr>
        <w:t>prompt</w:t>
      </w:r>
      <w:proofErr w:type="gramEnd"/>
    </w:p>
    <w:p w14:paraId="08FF4CF7" w14:textId="66A6B434" w:rsidR="00A70C08" w:rsidRDefault="00FC6D2F" w:rsidP="00A70C0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given times mentioned above, please execute all cases 1-3 at each status of the progress bar during the update process. </w:t>
      </w:r>
    </w:p>
    <w:p w14:paraId="245C1FA9" w14:textId="07463540" w:rsidR="004F4667" w:rsidRDefault="004F4667" w:rsidP="004F4667">
      <w:pPr>
        <w:pStyle w:val="ListParagraph"/>
        <w:numPr>
          <w:ilvl w:val="2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k should be performed on all components, Controller, and each Node.</w:t>
      </w:r>
    </w:p>
    <w:p w14:paraId="64CB50F5" w14:textId="3F7AD769" w:rsidR="00FC6D2F" w:rsidRPr="00A70C08" w:rsidRDefault="00FC6D2F" w:rsidP="00A70C0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each step is executed, enable to the </w:t>
      </w:r>
      <w:proofErr w:type="spellStart"/>
      <w:r>
        <w:rPr>
          <w:rFonts w:ascii="Times New Roman" w:hAnsi="Times New Roman" w:cs="Times New Roman"/>
        </w:rPr>
        <w:t>wattbox</w:t>
      </w:r>
      <w:proofErr w:type="spellEnd"/>
      <w:r>
        <w:rPr>
          <w:rFonts w:ascii="Times New Roman" w:hAnsi="Times New Roman" w:cs="Times New Roman"/>
        </w:rPr>
        <w:t xml:space="preserve"> port/network </w:t>
      </w:r>
      <w:r w:rsidR="004F4667">
        <w:rPr>
          <w:rFonts w:ascii="Times New Roman" w:hAnsi="Times New Roman" w:cs="Times New Roman"/>
        </w:rPr>
        <w:t>port,</w:t>
      </w:r>
      <w:r>
        <w:rPr>
          <w:rFonts w:ascii="Times New Roman" w:hAnsi="Times New Roman" w:cs="Times New Roman"/>
        </w:rPr>
        <w:t xml:space="preserve"> and allow 3-5 minutes to </w:t>
      </w:r>
      <w:r w:rsidR="004F4667">
        <w:rPr>
          <w:rFonts w:ascii="Times New Roman" w:hAnsi="Times New Roman" w:cs="Times New Roman"/>
        </w:rPr>
        <w:t xml:space="preserve">attempt login to the controller. </w:t>
      </w:r>
    </w:p>
    <w:p w14:paraId="45385FB8" w14:textId="25F8872B" w:rsidR="00A70C08" w:rsidRPr="00A70C08" w:rsidRDefault="00A70C08" w:rsidP="00A70C0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Login to the controller using the same </w:t>
      </w:r>
      <w:proofErr w:type="gramStart"/>
      <w:r w:rsidRPr="00A70C08">
        <w:rPr>
          <w:rFonts w:ascii="Times New Roman" w:hAnsi="Times New Roman" w:cs="Times New Roman"/>
        </w:rPr>
        <w:t>credentials</w:t>
      </w:r>
      <w:proofErr w:type="gramEnd"/>
    </w:p>
    <w:p w14:paraId="1EBCF455" w14:textId="77777777" w:rsidR="00A70C08" w:rsidRPr="00A70C08" w:rsidRDefault="00A70C08" w:rsidP="00A70C0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>Navigate to Wi-Fi setup</w:t>
      </w:r>
    </w:p>
    <w:p w14:paraId="51F6163A" w14:textId="77777777" w:rsidR="00A70C08" w:rsidRPr="00A70C08" w:rsidRDefault="00A70C08" w:rsidP="00A70C0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lastRenderedPageBreak/>
        <w:t xml:space="preserve">Validate that the Controller and Nodes connection status (online – keeping checking until everything is online), and then validate that the version that was just uploaded, is now successfully shown for Controller1, Node1, and Node2. </w:t>
      </w:r>
    </w:p>
    <w:p w14:paraId="26DD66F5" w14:textId="1DDEBD2C" w:rsidR="00FE1424" w:rsidRDefault="00A70C08" w:rsidP="00FE1424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 w:rsidRPr="00A70C08">
        <w:rPr>
          <w:rFonts w:ascii="Times New Roman" w:hAnsi="Times New Roman" w:cs="Times New Roman"/>
        </w:rPr>
        <w:t xml:space="preserve">As part of the verification of step </w:t>
      </w:r>
      <w:proofErr w:type="spellStart"/>
      <w:r w:rsidRPr="00A70C08">
        <w:rPr>
          <w:rFonts w:ascii="Times New Roman" w:hAnsi="Times New Roman" w:cs="Times New Roman"/>
        </w:rPr>
        <w:t>n</w:t>
      </w:r>
      <w:proofErr w:type="spellEnd"/>
      <w:r w:rsidRPr="00A70C08">
        <w:rPr>
          <w:rFonts w:ascii="Times New Roman" w:hAnsi="Times New Roman" w:cs="Times New Roman"/>
        </w:rPr>
        <w:t>, if the system did not fully upgrade to the expected version, put a retry mechanism in place to attempt that update 2 or 3 more times for which ever piece did not update (controller, node1, node2)</w:t>
      </w:r>
      <w:r w:rsidR="00FE1424">
        <w:rPr>
          <w:rFonts w:ascii="Times New Roman" w:hAnsi="Times New Roman" w:cs="Times New Roman"/>
        </w:rPr>
        <w:t>.</w:t>
      </w:r>
    </w:p>
    <w:p w14:paraId="050C0998" w14:textId="7ECA5331" w:rsidR="00807ED6" w:rsidRDefault="00807ED6" w:rsidP="00807ED6">
      <w:pPr>
        <w:rPr>
          <w:rFonts w:ascii="Times New Roman" w:hAnsi="Times New Roman" w:cs="Times New Roman"/>
        </w:rPr>
      </w:pPr>
    </w:p>
    <w:p w14:paraId="32E68B4B" w14:textId="517A85E6" w:rsidR="00807ED6" w:rsidRDefault="00807ED6" w:rsidP="00807ED6">
      <w:pPr>
        <w:rPr>
          <w:rFonts w:ascii="Times New Roman" w:hAnsi="Times New Roman" w:cs="Times New Roman"/>
        </w:rPr>
      </w:pPr>
    </w:p>
    <w:p w14:paraId="646FB799" w14:textId="2CE349C4" w:rsidR="00807ED6" w:rsidRDefault="00807ED6" w:rsidP="00807ED6">
      <w:pPr>
        <w:rPr>
          <w:rFonts w:ascii="Times New Roman" w:hAnsi="Times New Roman" w:cs="Times New Roman"/>
        </w:rPr>
      </w:pPr>
    </w:p>
    <w:p w14:paraId="2691AE3C" w14:textId="3DD5F8F5" w:rsidR="00807ED6" w:rsidRDefault="00807ED6" w:rsidP="00807ED6">
      <w:pPr>
        <w:rPr>
          <w:rFonts w:ascii="Times New Roman" w:hAnsi="Times New Roman" w:cs="Times New Roman"/>
        </w:rPr>
      </w:pPr>
    </w:p>
    <w:p w14:paraId="54BC9B94" w14:textId="62A96F08" w:rsidR="00807ED6" w:rsidRDefault="00807ED6" w:rsidP="00807ED6">
      <w:pPr>
        <w:rPr>
          <w:rFonts w:ascii="Times New Roman" w:hAnsi="Times New Roman" w:cs="Times New Roman"/>
        </w:rPr>
      </w:pPr>
    </w:p>
    <w:p w14:paraId="19155FD3" w14:textId="6409D3ED" w:rsidR="00807ED6" w:rsidRDefault="00807ED6" w:rsidP="00807ED6">
      <w:pPr>
        <w:rPr>
          <w:rFonts w:ascii="Times New Roman" w:hAnsi="Times New Roman" w:cs="Times New Roman"/>
        </w:rPr>
      </w:pPr>
    </w:p>
    <w:p w14:paraId="681426BA" w14:textId="681EA288" w:rsidR="00807ED6" w:rsidRDefault="00807ED6" w:rsidP="00807ED6">
      <w:pPr>
        <w:rPr>
          <w:rFonts w:ascii="Times New Roman" w:hAnsi="Times New Roman" w:cs="Times New Roman"/>
        </w:rPr>
      </w:pPr>
    </w:p>
    <w:p w14:paraId="7A4E29FF" w14:textId="23AE1FBD" w:rsidR="00807ED6" w:rsidRDefault="00807ED6" w:rsidP="00807ED6">
      <w:pPr>
        <w:rPr>
          <w:rFonts w:ascii="Times New Roman" w:hAnsi="Times New Roman" w:cs="Times New Roman"/>
        </w:rPr>
      </w:pPr>
    </w:p>
    <w:p w14:paraId="6A045220" w14:textId="42CF85DE" w:rsidR="00807ED6" w:rsidRDefault="00807ED6" w:rsidP="00807ED6">
      <w:pPr>
        <w:rPr>
          <w:rFonts w:ascii="Times New Roman" w:hAnsi="Times New Roman" w:cs="Times New Roman"/>
        </w:rPr>
      </w:pPr>
    </w:p>
    <w:p w14:paraId="2E4F733C" w14:textId="3904999E" w:rsidR="00807ED6" w:rsidRDefault="00807ED6" w:rsidP="00807ED6">
      <w:pPr>
        <w:rPr>
          <w:rFonts w:ascii="Times New Roman" w:hAnsi="Times New Roman" w:cs="Times New Roman"/>
        </w:rPr>
      </w:pPr>
    </w:p>
    <w:p w14:paraId="00860D8E" w14:textId="31C2BB2E" w:rsidR="00807ED6" w:rsidRDefault="00807ED6" w:rsidP="00807ED6">
      <w:pPr>
        <w:rPr>
          <w:rFonts w:ascii="Times New Roman" w:hAnsi="Times New Roman" w:cs="Times New Roman"/>
        </w:rPr>
      </w:pPr>
    </w:p>
    <w:p w14:paraId="1693AF34" w14:textId="3AB5148D" w:rsidR="00807ED6" w:rsidRDefault="00807ED6" w:rsidP="00807ED6">
      <w:pPr>
        <w:rPr>
          <w:rFonts w:ascii="Times New Roman" w:hAnsi="Times New Roman" w:cs="Times New Roman"/>
        </w:rPr>
      </w:pPr>
    </w:p>
    <w:p w14:paraId="4FE23F53" w14:textId="35A42A12" w:rsidR="00807ED6" w:rsidRDefault="00807ED6" w:rsidP="00807ED6">
      <w:pPr>
        <w:rPr>
          <w:rFonts w:ascii="Times New Roman" w:hAnsi="Times New Roman" w:cs="Times New Roman"/>
        </w:rPr>
      </w:pPr>
    </w:p>
    <w:p w14:paraId="75EEC2FC" w14:textId="63BB4491" w:rsidR="00807ED6" w:rsidRDefault="00807ED6" w:rsidP="00807ED6">
      <w:pPr>
        <w:rPr>
          <w:rFonts w:ascii="Times New Roman" w:hAnsi="Times New Roman" w:cs="Times New Roman"/>
        </w:rPr>
      </w:pPr>
    </w:p>
    <w:p w14:paraId="224254CE" w14:textId="65BC2C6A" w:rsidR="00807ED6" w:rsidRDefault="00807ED6" w:rsidP="00807ED6">
      <w:pPr>
        <w:rPr>
          <w:rFonts w:ascii="Times New Roman" w:hAnsi="Times New Roman" w:cs="Times New Roman"/>
        </w:rPr>
      </w:pPr>
    </w:p>
    <w:p w14:paraId="7F00C694" w14:textId="5BCF276E" w:rsidR="00807ED6" w:rsidRDefault="00807ED6" w:rsidP="00807ED6">
      <w:pPr>
        <w:rPr>
          <w:rFonts w:ascii="Times New Roman" w:hAnsi="Times New Roman" w:cs="Times New Roman"/>
        </w:rPr>
      </w:pPr>
    </w:p>
    <w:p w14:paraId="352896FB" w14:textId="7134E3DD" w:rsidR="00807ED6" w:rsidRDefault="00807ED6" w:rsidP="00807ED6">
      <w:pPr>
        <w:rPr>
          <w:rFonts w:ascii="Times New Roman" w:hAnsi="Times New Roman" w:cs="Times New Roman"/>
        </w:rPr>
      </w:pPr>
    </w:p>
    <w:p w14:paraId="15167678" w14:textId="19CBA3B3" w:rsidR="00807ED6" w:rsidRDefault="00807ED6" w:rsidP="00807ED6">
      <w:pPr>
        <w:rPr>
          <w:rFonts w:ascii="Times New Roman" w:hAnsi="Times New Roman" w:cs="Times New Roman"/>
        </w:rPr>
      </w:pPr>
    </w:p>
    <w:p w14:paraId="3453D628" w14:textId="0F4B84FD" w:rsidR="00807ED6" w:rsidRDefault="00807ED6" w:rsidP="00807ED6">
      <w:pPr>
        <w:rPr>
          <w:rFonts w:ascii="Times New Roman" w:hAnsi="Times New Roman" w:cs="Times New Roman"/>
        </w:rPr>
      </w:pPr>
    </w:p>
    <w:p w14:paraId="5F39AA30" w14:textId="4242C9D4" w:rsidR="00807ED6" w:rsidRDefault="00807ED6" w:rsidP="00807ED6">
      <w:pPr>
        <w:rPr>
          <w:rFonts w:ascii="Times New Roman" w:hAnsi="Times New Roman" w:cs="Times New Roman"/>
        </w:rPr>
      </w:pPr>
    </w:p>
    <w:p w14:paraId="1745B46B" w14:textId="68271DA6" w:rsidR="00807ED6" w:rsidRDefault="00807ED6" w:rsidP="00807ED6">
      <w:pPr>
        <w:rPr>
          <w:rFonts w:ascii="Times New Roman" w:hAnsi="Times New Roman" w:cs="Times New Roman"/>
        </w:rPr>
      </w:pPr>
    </w:p>
    <w:p w14:paraId="3FA94CA9" w14:textId="5CEEC3B0" w:rsidR="00807ED6" w:rsidRDefault="00807ED6" w:rsidP="00807ED6">
      <w:pPr>
        <w:rPr>
          <w:rFonts w:ascii="Times New Roman" w:hAnsi="Times New Roman" w:cs="Times New Roman"/>
        </w:rPr>
      </w:pPr>
    </w:p>
    <w:p w14:paraId="4ED61E0A" w14:textId="074B3D14" w:rsidR="00807ED6" w:rsidRDefault="00807ED6" w:rsidP="00807ED6">
      <w:pPr>
        <w:rPr>
          <w:rFonts w:ascii="Times New Roman" w:hAnsi="Times New Roman" w:cs="Times New Roman"/>
        </w:rPr>
      </w:pPr>
    </w:p>
    <w:p w14:paraId="6C72DAC4" w14:textId="0D3F7B61" w:rsidR="00807ED6" w:rsidRDefault="00807ED6" w:rsidP="00807ED6">
      <w:pPr>
        <w:rPr>
          <w:rFonts w:ascii="Times New Roman" w:hAnsi="Times New Roman" w:cs="Times New Roman"/>
        </w:rPr>
      </w:pPr>
    </w:p>
    <w:p w14:paraId="576CFA8C" w14:textId="77777777" w:rsidR="00807ED6" w:rsidRPr="00807ED6" w:rsidRDefault="00807ED6" w:rsidP="00807ED6">
      <w:pPr>
        <w:rPr>
          <w:rFonts w:ascii="Times New Roman" w:hAnsi="Times New Roman" w:cs="Times New Roman"/>
        </w:rPr>
      </w:pPr>
    </w:p>
    <w:p w14:paraId="362BCEF1" w14:textId="0EE8DC1C" w:rsidR="00034627" w:rsidRDefault="00C8632E" w:rsidP="00EB4E9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34627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Print/log </w:t>
      </w:r>
      <w:r w:rsidR="00EB4E97" w:rsidRPr="00034627">
        <w:rPr>
          <w:rFonts w:ascii="Times New Roman" w:hAnsi="Times New Roman" w:cs="Times New Roman"/>
          <w:b/>
          <w:bCs/>
          <w:sz w:val="40"/>
          <w:szCs w:val="40"/>
        </w:rPr>
        <w:t>Results:</w:t>
      </w:r>
    </w:p>
    <w:p w14:paraId="2F835670" w14:textId="5B752E5A" w:rsidR="00F2744B" w:rsidRPr="00F2744B" w:rsidRDefault="00405320" w:rsidP="00F27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 results should look like something </w:t>
      </w:r>
      <w:r w:rsidR="006C3CF5">
        <w:rPr>
          <w:rFonts w:ascii="Times New Roman" w:hAnsi="Times New Roman" w:cs="Times New Roman"/>
        </w:rPr>
        <w:t>below (</w:t>
      </w:r>
      <w:r w:rsidR="008C2930">
        <w:rPr>
          <w:rFonts w:ascii="Times New Roman" w:hAnsi="Times New Roman" w:cs="Times New Roman"/>
        </w:rPr>
        <w:t>Minus the spaces, they are to show the different output</w:t>
      </w:r>
      <w:r w:rsidR="00D61FDD">
        <w:rPr>
          <w:rFonts w:ascii="Times New Roman" w:hAnsi="Times New Roman" w:cs="Times New Roman"/>
        </w:rPr>
        <w:t xml:space="preserve"> types</w:t>
      </w:r>
      <w:r w:rsidR="008C293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F2744B" w:rsidRPr="00F2744B">
        <w:rPr>
          <w:rFonts w:ascii="Times New Roman" w:hAnsi="Times New Roman" w:cs="Times New Roman"/>
        </w:rPr>
        <w:t>************************************************************************</w:t>
      </w:r>
    </w:p>
    <w:p w14:paraId="5C97C181" w14:textId="46594AF3" w:rsidR="00F2744B" w:rsidRPr="00F2744B" w:rsidRDefault="00333046" w:rsidP="00F27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Firmware </w:t>
      </w:r>
      <w:r w:rsidR="00263116">
        <w:rPr>
          <w:rFonts w:ascii="Times New Roman" w:hAnsi="Times New Roman" w:cs="Times New Roman"/>
        </w:rPr>
        <w:t xml:space="preserve">Upgrade/Downgrade Test                </w:t>
      </w:r>
      <w:proofErr w:type="spellStart"/>
      <w:r w:rsidR="00263116">
        <w:rPr>
          <w:rFonts w:ascii="Times New Roman" w:hAnsi="Times New Roman" w:cs="Times New Roman"/>
        </w:rPr>
        <w:t>Test</w:t>
      </w:r>
      <w:proofErr w:type="spellEnd"/>
      <w:r w:rsidR="00263116">
        <w:rPr>
          <w:rFonts w:ascii="Times New Roman" w:hAnsi="Times New Roman" w:cs="Times New Roman"/>
        </w:rPr>
        <w:t xml:space="preserve"> Start</w:t>
      </w:r>
      <w:r w:rsidR="00F2744B" w:rsidRPr="00F2744B">
        <w:rPr>
          <w:rFonts w:ascii="Times New Roman" w:hAnsi="Times New Roman" w:cs="Times New Roman"/>
        </w:rPr>
        <w:t xml:space="preserve"> </w:t>
      </w:r>
      <w:proofErr w:type="gramStart"/>
      <w:r w:rsidR="00F2744B" w:rsidRPr="00F2744B">
        <w:rPr>
          <w:rFonts w:ascii="Times New Roman" w:hAnsi="Times New Roman" w:cs="Times New Roman"/>
        </w:rPr>
        <w:t>Date :</w:t>
      </w:r>
      <w:proofErr w:type="gramEnd"/>
      <w:r w:rsidR="00F2744B" w:rsidRPr="00F2744B">
        <w:rPr>
          <w:rFonts w:ascii="Times New Roman" w:hAnsi="Times New Roman" w:cs="Times New Roman"/>
        </w:rPr>
        <w:t xml:space="preserve"> 2021-0</w:t>
      </w:r>
      <w:r w:rsidR="003E6204">
        <w:rPr>
          <w:rFonts w:ascii="Times New Roman" w:hAnsi="Times New Roman" w:cs="Times New Roman"/>
        </w:rPr>
        <w:t>2</w:t>
      </w:r>
      <w:r w:rsidR="00F2744B" w:rsidRPr="00F2744B">
        <w:rPr>
          <w:rFonts w:ascii="Times New Roman" w:hAnsi="Times New Roman" w:cs="Times New Roman"/>
        </w:rPr>
        <w:t>-</w:t>
      </w:r>
      <w:r w:rsidR="003E6204">
        <w:rPr>
          <w:rFonts w:ascii="Times New Roman" w:hAnsi="Times New Roman" w:cs="Times New Roman"/>
        </w:rPr>
        <w:t>07</w:t>
      </w:r>
      <w:r w:rsidR="00F2744B" w:rsidRPr="00F2744B">
        <w:rPr>
          <w:rFonts w:ascii="Times New Roman" w:hAnsi="Times New Roman" w:cs="Times New Roman"/>
        </w:rPr>
        <w:t xml:space="preserve"> 1</w:t>
      </w:r>
      <w:r w:rsidR="00CF279D">
        <w:rPr>
          <w:rFonts w:ascii="Times New Roman" w:hAnsi="Times New Roman" w:cs="Times New Roman"/>
        </w:rPr>
        <w:t>8</w:t>
      </w:r>
      <w:r w:rsidR="00F2744B" w:rsidRPr="00F2744B">
        <w:rPr>
          <w:rFonts w:ascii="Times New Roman" w:hAnsi="Times New Roman" w:cs="Times New Roman"/>
        </w:rPr>
        <w:t>:35</w:t>
      </w:r>
    </w:p>
    <w:p w14:paraId="44E76241" w14:textId="77777777" w:rsidR="00F2744B" w:rsidRPr="00F2744B" w:rsidRDefault="00F2744B" w:rsidP="00F2744B">
      <w:pPr>
        <w:rPr>
          <w:rFonts w:ascii="Times New Roman" w:hAnsi="Times New Roman" w:cs="Times New Roman"/>
        </w:rPr>
      </w:pPr>
      <w:r w:rsidRPr="00F2744B">
        <w:rPr>
          <w:rFonts w:ascii="Times New Roman" w:hAnsi="Times New Roman" w:cs="Times New Roman"/>
        </w:rPr>
        <w:t>************************************************************************</w:t>
      </w:r>
    </w:p>
    <w:p w14:paraId="3D60D67C" w14:textId="28B222BF" w:rsidR="005B5EDA" w:rsidRPr="00F2744B" w:rsidRDefault="00434FD4" w:rsidP="005B5EDA">
      <w:pPr>
        <w:rPr>
          <w:rFonts w:ascii="Times New Roman" w:hAnsi="Times New Roman" w:cs="Times New Roman"/>
        </w:rPr>
      </w:pPr>
      <w:r w:rsidRPr="00F2744B">
        <w:rPr>
          <w:rFonts w:ascii="Times New Roman" w:hAnsi="Times New Roman" w:cs="Times New Roman"/>
        </w:rPr>
        <w:t>Sun Feb  7 18:</w:t>
      </w:r>
      <w:r>
        <w:rPr>
          <w:rFonts w:ascii="Times New Roman" w:hAnsi="Times New Roman" w:cs="Times New Roman"/>
        </w:rPr>
        <w:t>3</w:t>
      </w:r>
      <w:r w:rsidRPr="00F2744B">
        <w:rPr>
          <w:rFonts w:ascii="Times New Roman" w:hAnsi="Times New Roman" w:cs="Times New Roman"/>
        </w:rPr>
        <w:t>6:38 2021</w:t>
      </w:r>
      <w:r>
        <w:rPr>
          <w:rFonts w:ascii="Times New Roman" w:hAnsi="Times New Roman" w:cs="Times New Roman"/>
        </w:rPr>
        <w:t xml:space="preserve"> – Upgrade Initiated</w:t>
      </w:r>
      <w:r>
        <w:rPr>
          <w:rFonts w:ascii="Times New Roman" w:hAnsi="Times New Roman" w:cs="Times New Roman"/>
        </w:rPr>
        <w:br/>
      </w:r>
      <w:r w:rsidR="00F2744B" w:rsidRPr="00F2744B">
        <w:rPr>
          <w:rFonts w:ascii="Times New Roman" w:hAnsi="Times New Roman" w:cs="Times New Roman"/>
        </w:rPr>
        <w:t>Sun Feb  7 18:46:38 2021</w:t>
      </w:r>
      <w:r w:rsidR="00476993">
        <w:rPr>
          <w:rFonts w:ascii="Times New Roman" w:hAnsi="Times New Roman" w:cs="Times New Roman"/>
        </w:rPr>
        <w:t xml:space="preserve"> – Upgrade from 3.0.00.17 to 3.0.00.18</w:t>
      </w:r>
      <w:r w:rsidR="00B25F3B">
        <w:rPr>
          <w:rFonts w:ascii="Times New Roman" w:hAnsi="Times New Roman" w:cs="Times New Roman"/>
        </w:rPr>
        <w:t xml:space="preserve"> </w:t>
      </w:r>
      <w:r w:rsidR="002B3A40">
        <w:rPr>
          <w:rFonts w:ascii="Times New Roman" w:hAnsi="Times New Roman" w:cs="Times New Roman"/>
        </w:rPr>
        <w:t>Success</w:t>
      </w:r>
      <w:r w:rsidR="00246E95">
        <w:rPr>
          <w:rFonts w:ascii="Times New Roman" w:hAnsi="Times New Roman" w:cs="Times New Roman"/>
        </w:rPr>
        <w:t>!!</w:t>
      </w:r>
      <w:r w:rsidR="0000115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F2744B">
        <w:rPr>
          <w:rFonts w:ascii="Times New Roman" w:hAnsi="Times New Roman" w:cs="Times New Roman"/>
        </w:rPr>
        <w:t>Sun Feb  7 18:</w:t>
      </w:r>
      <w:r w:rsidR="00C8454D">
        <w:rPr>
          <w:rFonts w:ascii="Times New Roman" w:hAnsi="Times New Roman" w:cs="Times New Roman"/>
        </w:rPr>
        <w:t>5</w:t>
      </w:r>
      <w:r w:rsidRPr="00F2744B">
        <w:rPr>
          <w:rFonts w:ascii="Times New Roman" w:hAnsi="Times New Roman" w:cs="Times New Roman"/>
        </w:rPr>
        <w:t>6:38 2021</w:t>
      </w:r>
      <w:r>
        <w:rPr>
          <w:rFonts w:ascii="Times New Roman" w:hAnsi="Times New Roman" w:cs="Times New Roman"/>
        </w:rPr>
        <w:t xml:space="preserve"> – Downgrade Initiated</w:t>
      </w:r>
      <w:r w:rsidR="00476993">
        <w:rPr>
          <w:rFonts w:ascii="Times New Roman" w:hAnsi="Times New Roman" w:cs="Times New Roman"/>
        </w:rPr>
        <w:br/>
      </w:r>
      <w:r w:rsidR="00476993" w:rsidRPr="00F2744B">
        <w:rPr>
          <w:rFonts w:ascii="Times New Roman" w:hAnsi="Times New Roman" w:cs="Times New Roman"/>
        </w:rPr>
        <w:t>Sun Feb  7 1</w:t>
      </w:r>
      <w:r w:rsidR="00C8454D">
        <w:rPr>
          <w:rFonts w:ascii="Times New Roman" w:hAnsi="Times New Roman" w:cs="Times New Roman"/>
        </w:rPr>
        <w:t>9</w:t>
      </w:r>
      <w:r w:rsidR="00476993" w:rsidRPr="00F2744B">
        <w:rPr>
          <w:rFonts w:ascii="Times New Roman" w:hAnsi="Times New Roman" w:cs="Times New Roman"/>
        </w:rPr>
        <w:t>:</w:t>
      </w:r>
      <w:r w:rsidR="00C8454D">
        <w:rPr>
          <w:rFonts w:ascii="Times New Roman" w:hAnsi="Times New Roman" w:cs="Times New Roman"/>
        </w:rPr>
        <w:t>06</w:t>
      </w:r>
      <w:r w:rsidR="00476993" w:rsidRPr="00F2744B">
        <w:rPr>
          <w:rFonts w:ascii="Times New Roman" w:hAnsi="Times New Roman" w:cs="Times New Roman"/>
        </w:rPr>
        <w:t>:38 2021</w:t>
      </w:r>
      <w:r w:rsidR="00476993">
        <w:rPr>
          <w:rFonts w:ascii="Times New Roman" w:hAnsi="Times New Roman" w:cs="Times New Roman"/>
        </w:rPr>
        <w:t xml:space="preserve"> – </w:t>
      </w:r>
      <w:r w:rsidR="00B04835">
        <w:rPr>
          <w:rFonts w:ascii="Times New Roman" w:hAnsi="Times New Roman" w:cs="Times New Roman"/>
        </w:rPr>
        <w:t>Downgrade</w:t>
      </w:r>
      <w:r w:rsidR="00476993">
        <w:rPr>
          <w:rFonts w:ascii="Times New Roman" w:hAnsi="Times New Roman" w:cs="Times New Roman"/>
        </w:rPr>
        <w:t xml:space="preserve"> from 3.0.00.1</w:t>
      </w:r>
      <w:r w:rsidR="00B04835">
        <w:rPr>
          <w:rFonts w:ascii="Times New Roman" w:hAnsi="Times New Roman" w:cs="Times New Roman"/>
        </w:rPr>
        <w:t>8</w:t>
      </w:r>
      <w:r w:rsidR="00476993">
        <w:rPr>
          <w:rFonts w:ascii="Times New Roman" w:hAnsi="Times New Roman" w:cs="Times New Roman"/>
        </w:rPr>
        <w:t xml:space="preserve"> to 3.0.00.1</w:t>
      </w:r>
      <w:r w:rsidR="00B04835">
        <w:rPr>
          <w:rFonts w:ascii="Times New Roman" w:hAnsi="Times New Roman" w:cs="Times New Roman"/>
        </w:rPr>
        <w:t>7</w:t>
      </w:r>
      <w:r w:rsidR="00B25F3B">
        <w:rPr>
          <w:rFonts w:ascii="Times New Roman" w:hAnsi="Times New Roman" w:cs="Times New Roman"/>
        </w:rPr>
        <w:t xml:space="preserve"> Success</w:t>
      </w:r>
      <w:r w:rsidR="00246E95">
        <w:rPr>
          <w:rFonts w:ascii="Times New Roman" w:hAnsi="Times New Roman" w:cs="Times New Roman"/>
        </w:rPr>
        <w:t>!!</w:t>
      </w:r>
      <w:r w:rsidR="00001153">
        <w:rPr>
          <w:rFonts w:ascii="Times New Roman" w:hAnsi="Times New Roman" w:cs="Times New Roman"/>
        </w:rPr>
        <w:br/>
      </w:r>
      <w:r w:rsidR="00037224">
        <w:rPr>
          <w:rFonts w:ascii="Times New Roman" w:hAnsi="Times New Roman" w:cs="Times New Roman"/>
        </w:rPr>
        <w:br/>
      </w:r>
      <w:r w:rsidR="00037224" w:rsidRPr="00F2744B">
        <w:rPr>
          <w:rFonts w:ascii="Times New Roman" w:hAnsi="Times New Roman" w:cs="Times New Roman"/>
        </w:rPr>
        <w:t>Sun Feb  7 1</w:t>
      </w:r>
      <w:r w:rsidR="00037224">
        <w:rPr>
          <w:rFonts w:ascii="Times New Roman" w:hAnsi="Times New Roman" w:cs="Times New Roman"/>
        </w:rPr>
        <w:t>9</w:t>
      </w:r>
      <w:r w:rsidR="00037224" w:rsidRPr="00F2744B">
        <w:rPr>
          <w:rFonts w:ascii="Times New Roman" w:hAnsi="Times New Roman" w:cs="Times New Roman"/>
        </w:rPr>
        <w:t>:</w:t>
      </w:r>
      <w:r w:rsidR="00D77499">
        <w:rPr>
          <w:rFonts w:ascii="Times New Roman" w:hAnsi="Times New Roman" w:cs="Times New Roman"/>
        </w:rPr>
        <w:t>1</w:t>
      </w:r>
      <w:r w:rsidR="00037224" w:rsidRPr="00F2744B">
        <w:rPr>
          <w:rFonts w:ascii="Times New Roman" w:hAnsi="Times New Roman" w:cs="Times New Roman"/>
        </w:rPr>
        <w:t>6:38 2021</w:t>
      </w:r>
      <w:r w:rsidR="00037224">
        <w:rPr>
          <w:rFonts w:ascii="Times New Roman" w:hAnsi="Times New Roman" w:cs="Times New Roman"/>
        </w:rPr>
        <w:t xml:space="preserve"> – Upgrade Initiated</w:t>
      </w:r>
      <w:r w:rsidR="00037224">
        <w:rPr>
          <w:rFonts w:ascii="Times New Roman" w:hAnsi="Times New Roman" w:cs="Times New Roman"/>
        </w:rPr>
        <w:br/>
      </w:r>
      <w:r w:rsidR="00037224" w:rsidRPr="00F2744B">
        <w:rPr>
          <w:rFonts w:ascii="Times New Roman" w:hAnsi="Times New Roman" w:cs="Times New Roman"/>
        </w:rPr>
        <w:t>Sun Feb  7 1</w:t>
      </w:r>
      <w:r w:rsidR="00037224">
        <w:rPr>
          <w:rFonts w:ascii="Times New Roman" w:hAnsi="Times New Roman" w:cs="Times New Roman"/>
        </w:rPr>
        <w:t>9:</w:t>
      </w:r>
      <w:r w:rsidR="00D77499">
        <w:rPr>
          <w:rFonts w:ascii="Times New Roman" w:hAnsi="Times New Roman" w:cs="Times New Roman"/>
        </w:rPr>
        <w:t>2</w:t>
      </w:r>
      <w:r w:rsidR="00037224">
        <w:rPr>
          <w:rFonts w:ascii="Times New Roman" w:hAnsi="Times New Roman" w:cs="Times New Roman"/>
        </w:rPr>
        <w:t>6</w:t>
      </w:r>
      <w:r w:rsidR="00037224" w:rsidRPr="00F2744B">
        <w:rPr>
          <w:rFonts w:ascii="Times New Roman" w:hAnsi="Times New Roman" w:cs="Times New Roman"/>
        </w:rPr>
        <w:t>:38 2021</w:t>
      </w:r>
      <w:r w:rsidR="00037224">
        <w:rPr>
          <w:rFonts w:ascii="Times New Roman" w:hAnsi="Times New Roman" w:cs="Times New Roman"/>
        </w:rPr>
        <w:t xml:space="preserve"> – Upgrade from 3.0.00.17 to 3.0.00.18 Failed (</w:t>
      </w:r>
      <w:r w:rsidR="00487A54">
        <w:rPr>
          <w:rFonts w:ascii="Times New Roman" w:hAnsi="Times New Roman" w:cs="Times New Roman"/>
        </w:rPr>
        <w:t>Controller, Node1, Node2</w:t>
      </w:r>
      <w:r w:rsidR="00037224">
        <w:rPr>
          <w:rFonts w:ascii="Times New Roman" w:hAnsi="Times New Roman" w:cs="Times New Roman"/>
        </w:rPr>
        <w:t>)</w:t>
      </w:r>
      <w:r w:rsidR="00037224">
        <w:rPr>
          <w:rFonts w:ascii="Times New Roman" w:hAnsi="Times New Roman" w:cs="Times New Roman"/>
        </w:rPr>
        <w:br/>
      </w:r>
      <w:r w:rsidR="00037224" w:rsidRPr="00F2744B">
        <w:rPr>
          <w:rFonts w:ascii="Times New Roman" w:hAnsi="Times New Roman" w:cs="Times New Roman"/>
        </w:rPr>
        <w:t>Sun Feb  7 1</w:t>
      </w:r>
      <w:r w:rsidR="00D77499">
        <w:rPr>
          <w:rFonts w:ascii="Times New Roman" w:hAnsi="Times New Roman" w:cs="Times New Roman"/>
        </w:rPr>
        <w:t>9</w:t>
      </w:r>
      <w:r w:rsidR="00037224" w:rsidRPr="00F2744B">
        <w:rPr>
          <w:rFonts w:ascii="Times New Roman" w:hAnsi="Times New Roman" w:cs="Times New Roman"/>
        </w:rPr>
        <w:t>:</w:t>
      </w:r>
      <w:r w:rsidR="00037224">
        <w:rPr>
          <w:rFonts w:ascii="Times New Roman" w:hAnsi="Times New Roman" w:cs="Times New Roman"/>
        </w:rPr>
        <w:t>3</w:t>
      </w:r>
      <w:r w:rsidR="00037224" w:rsidRPr="00F2744B">
        <w:rPr>
          <w:rFonts w:ascii="Times New Roman" w:hAnsi="Times New Roman" w:cs="Times New Roman"/>
        </w:rPr>
        <w:t>6:38 2021</w:t>
      </w:r>
      <w:r w:rsidR="00037224">
        <w:rPr>
          <w:rFonts w:ascii="Times New Roman" w:hAnsi="Times New Roman" w:cs="Times New Roman"/>
        </w:rPr>
        <w:t xml:space="preserve"> – Upgrade Retry to </w:t>
      </w:r>
      <w:r w:rsidR="00840B26">
        <w:rPr>
          <w:rFonts w:ascii="Times New Roman" w:hAnsi="Times New Roman" w:cs="Times New Roman"/>
        </w:rPr>
        <w:t xml:space="preserve">Mesh </w:t>
      </w:r>
      <w:r w:rsidR="007D7406">
        <w:rPr>
          <w:rFonts w:ascii="Times New Roman" w:hAnsi="Times New Roman" w:cs="Times New Roman"/>
        </w:rPr>
        <w:t>System</w:t>
      </w:r>
      <w:r w:rsidR="00037224">
        <w:rPr>
          <w:rFonts w:ascii="Times New Roman" w:hAnsi="Times New Roman" w:cs="Times New Roman"/>
        </w:rPr>
        <w:br/>
      </w:r>
      <w:r w:rsidR="00037224" w:rsidRPr="00F2744B">
        <w:rPr>
          <w:rFonts w:ascii="Times New Roman" w:hAnsi="Times New Roman" w:cs="Times New Roman"/>
        </w:rPr>
        <w:t>Sun Feb  7 1</w:t>
      </w:r>
      <w:r w:rsidR="00D77499">
        <w:rPr>
          <w:rFonts w:ascii="Times New Roman" w:hAnsi="Times New Roman" w:cs="Times New Roman"/>
        </w:rPr>
        <w:t>9</w:t>
      </w:r>
      <w:r w:rsidR="00037224" w:rsidRPr="00F2744B">
        <w:rPr>
          <w:rFonts w:ascii="Times New Roman" w:hAnsi="Times New Roman" w:cs="Times New Roman"/>
        </w:rPr>
        <w:t>:46:38 2021</w:t>
      </w:r>
      <w:r w:rsidR="00037224">
        <w:rPr>
          <w:rFonts w:ascii="Times New Roman" w:hAnsi="Times New Roman" w:cs="Times New Roman"/>
        </w:rPr>
        <w:t xml:space="preserve"> – Upgrade from 3.0.00.17 to 3.0.00.18</w:t>
      </w:r>
      <w:r w:rsidR="007D7406">
        <w:rPr>
          <w:rFonts w:ascii="Times New Roman" w:hAnsi="Times New Roman" w:cs="Times New Roman"/>
        </w:rPr>
        <w:t xml:space="preserve"> </w:t>
      </w:r>
      <w:r w:rsidR="00487A54">
        <w:rPr>
          <w:rFonts w:ascii="Times New Roman" w:hAnsi="Times New Roman" w:cs="Times New Roman"/>
        </w:rPr>
        <w:t>Success!!</w:t>
      </w:r>
      <w:r w:rsidR="007D7406">
        <w:rPr>
          <w:rFonts w:ascii="Times New Roman" w:hAnsi="Times New Roman" w:cs="Times New Roman"/>
        </w:rPr>
        <w:br/>
      </w:r>
      <w:r w:rsidR="005149F0">
        <w:rPr>
          <w:rFonts w:ascii="Times New Roman" w:hAnsi="Times New Roman" w:cs="Times New Roman"/>
        </w:rPr>
        <w:br/>
      </w:r>
      <w:r w:rsidR="005149F0" w:rsidRPr="00F2744B">
        <w:rPr>
          <w:rFonts w:ascii="Times New Roman" w:hAnsi="Times New Roman" w:cs="Times New Roman"/>
        </w:rPr>
        <w:t>Sun Feb  7 1</w:t>
      </w:r>
      <w:r w:rsidR="005149F0">
        <w:rPr>
          <w:rFonts w:ascii="Times New Roman" w:hAnsi="Times New Roman" w:cs="Times New Roman"/>
        </w:rPr>
        <w:t>9</w:t>
      </w:r>
      <w:r w:rsidR="005149F0" w:rsidRPr="00F2744B">
        <w:rPr>
          <w:rFonts w:ascii="Times New Roman" w:hAnsi="Times New Roman" w:cs="Times New Roman"/>
        </w:rPr>
        <w:t>:</w:t>
      </w:r>
      <w:r w:rsidR="00D77499">
        <w:rPr>
          <w:rFonts w:ascii="Times New Roman" w:hAnsi="Times New Roman" w:cs="Times New Roman"/>
        </w:rPr>
        <w:t>5</w:t>
      </w:r>
      <w:r w:rsidR="005149F0" w:rsidRPr="00F2744B">
        <w:rPr>
          <w:rFonts w:ascii="Times New Roman" w:hAnsi="Times New Roman" w:cs="Times New Roman"/>
        </w:rPr>
        <w:t>6:38 2021</w:t>
      </w:r>
      <w:r w:rsidR="005149F0">
        <w:rPr>
          <w:rFonts w:ascii="Times New Roman" w:hAnsi="Times New Roman" w:cs="Times New Roman"/>
        </w:rPr>
        <w:t xml:space="preserve"> – Upgrade Initiated</w:t>
      </w:r>
      <w:r w:rsidR="001178C8">
        <w:rPr>
          <w:rFonts w:ascii="Times New Roman" w:hAnsi="Times New Roman" w:cs="Times New Roman"/>
        </w:rPr>
        <w:br/>
      </w:r>
      <w:r w:rsidR="001178C8" w:rsidRPr="00F2744B">
        <w:rPr>
          <w:rFonts w:ascii="Times New Roman" w:hAnsi="Times New Roman" w:cs="Times New Roman"/>
        </w:rPr>
        <w:t xml:space="preserve">Sun Feb  7 </w:t>
      </w:r>
      <w:r w:rsidR="001178C8">
        <w:rPr>
          <w:rFonts w:ascii="Times New Roman" w:hAnsi="Times New Roman" w:cs="Times New Roman"/>
        </w:rPr>
        <w:t>20:06</w:t>
      </w:r>
      <w:r w:rsidR="001178C8" w:rsidRPr="00F2744B">
        <w:rPr>
          <w:rFonts w:ascii="Times New Roman" w:hAnsi="Times New Roman" w:cs="Times New Roman"/>
        </w:rPr>
        <w:t>:38 2021</w:t>
      </w:r>
      <w:r w:rsidR="001178C8">
        <w:rPr>
          <w:rFonts w:ascii="Times New Roman" w:hAnsi="Times New Roman" w:cs="Times New Roman"/>
        </w:rPr>
        <w:t xml:space="preserve"> – Upgrade from 3.0.00.17 to 3.0.00.18 Success (Controller</w:t>
      </w:r>
      <w:r w:rsidR="00A84A0B">
        <w:rPr>
          <w:rFonts w:ascii="Times New Roman" w:hAnsi="Times New Roman" w:cs="Times New Roman"/>
        </w:rPr>
        <w:t>, Node1</w:t>
      </w:r>
      <w:r w:rsidR="001178C8">
        <w:rPr>
          <w:rFonts w:ascii="Times New Roman" w:hAnsi="Times New Roman" w:cs="Times New Roman"/>
        </w:rPr>
        <w:t>)</w:t>
      </w:r>
      <w:r w:rsidR="00B04835">
        <w:rPr>
          <w:rFonts w:ascii="Times New Roman" w:hAnsi="Times New Roman" w:cs="Times New Roman"/>
        </w:rPr>
        <w:br/>
      </w:r>
      <w:r w:rsidR="0047521F" w:rsidRPr="00F2744B">
        <w:rPr>
          <w:rFonts w:ascii="Times New Roman" w:hAnsi="Times New Roman" w:cs="Times New Roman"/>
        </w:rPr>
        <w:t xml:space="preserve">Sun Feb  7 </w:t>
      </w:r>
      <w:r w:rsidR="0027216A">
        <w:rPr>
          <w:rFonts w:ascii="Times New Roman" w:hAnsi="Times New Roman" w:cs="Times New Roman"/>
        </w:rPr>
        <w:t>20</w:t>
      </w:r>
      <w:r w:rsidR="003256F9">
        <w:rPr>
          <w:rFonts w:ascii="Times New Roman" w:hAnsi="Times New Roman" w:cs="Times New Roman"/>
        </w:rPr>
        <w:t>:</w:t>
      </w:r>
      <w:r w:rsidR="0027216A">
        <w:rPr>
          <w:rFonts w:ascii="Times New Roman" w:hAnsi="Times New Roman" w:cs="Times New Roman"/>
        </w:rPr>
        <w:t>0</w:t>
      </w:r>
      <w:r w:rsidR="00C8454D">
        <w:rPr>
          <w:rFonts w:ascii="Times New Roman" w:hAnsi="Times New Roman" w:cs="Times New Roman"/>
        </w:rPr>
        <w:t>6</w:t>
      </w:r>
      <w:r w:rsidR="0047521F" w:rsidRPr="00F2744B">
        <w:rPr>
          <w:rFonts w:ascii="Times New Roman" w:hAnsi="Times New Roman" w:cs="Times New Roman"/>
        </w:rPr>
        <w:t>:38 2021</w:t>
      </w:r>
      <w:r w:rsidR="0047521F">
        <w:rPr>
          <w:rFonts w:ascii="Times New Roman" w:hAnsi="Times New Roman" w:cs="Times New Roman"/>
        </w:rPr>
        <w:t xml:space="preserve"> – Upgrade from 3.0.00.17 to 3.0.00.18 </w:t>
      </w:r>
      <w:r w:rsidR="00B25F3B">
        <w:rPr>
          <w:rFonts w:ascii="Times New Roman" w:hAnsi="Times New Roman" w:cs="Times New Roman"/>
        </w:rPr>
        <w:t>Failed</w:t>
      </w:r>
      <w:r w:rsidR="00037224">
        <w:rPr>
          <w:rFonts w:ascii="Times New Roman" w:hAnsi="Times New Roman" w:cs="Times New Roman"/>
        </w:rPr>
        <w:t xml:space="preserve"> </w:t>
      </w:r>
      <w:r w:rsidR="00EE39C5">
        <w:rPr>
          <w:rFonts w:ascii="Times New Roman" w:hAnsi="Times New Roman" w:cs="Times New Roman"/>
        </w:rPr>
        <w:t>(Node2)</w:t>
      </w:r>
      <w:r w:rsidR="005149F0">
        <w:rPr>
          <w:rFonts w:ascii="Times New Roman" w:hAnsi="Times New Roman" w:cs="Times New Roman"/>
        </w:rPr>
        <w:br/>
      </w:r>
      <w:r w:rsidR="005149F0" w:rsidRPr="00F2744B">
        <w:rPr>
          <w:rFonts w:ascii="Times New Roman" w:hAnsi="Times New Roman" w:cs="Times New Roman"/>
        </w:rPr>
        <w:t xml:space="preserve">Sun Feb  7 </w:t>
      </w:r>
      <w:r w:rsidR="0027216A">
        <w:rPr>
          <w:rFonts w:ascii="Times New Roman" w:hAnsi="Times New Roman" w:cs="Times New Roman"/>
        </w:rPr>
        <w:t>20</w:t>
      </w:r>
      <w:r w:rsidR="005149F0" w:rsidRPr="00F2744B">
        <w:rPr>
          <w:rFonts w:ascii="Times New Roman" w:hAnsi="Times New Roman" w:cs="Times New Roman"/>
        </w:rPr>
        <w:t>:</w:t>
      </w:r>
      <w:r w:rsidR="0027216A">
        <w:rPr>
          <w:rFonts w:ascii="Times New Roman" w:hAnsi="Times New Roman" w:cs="Times New Roman"/>
        </w:rPr>
        <w:t>1</w:t>
      </w:r>
      <w:r w:rsidR="005149F0" w:rsidRPr="00F2744B">
        <w:rPr>
          <w:rFonts w:ascii="Times New Roman" w:hAnsi="Times New Roman" w:cs="Times New Roman"/>
        </w:rPr>
        <w:t>6:38 2021</w:t>
      </w:r>
      <w:r w:rsidR="005149F0">
        <w:rPr>
          <w:rFonts w:ascii="Times New Roman" w:hAnsi="Times New Roman" w:cs="Times New Roman"/>
        </w:rPr>
        <w:t xml:space="preserve"> – Upgrade Retry </w:t>
      </w:r>
      <w:r w:rsidR="00552CEB">
        <w:rPr>
          <w:rFonts w:ascii="Times New Roman" w:hAnsi="Times New Roman" w:cs="Times New Roman"/>
        </w:rPr>
        <w:t>t</w:t>
      </w:r>
      <w:r w:rsidR="000A30D4">
        <w:rPr>
          <w:rFonts w:ascii="Times New Roman" w:hAnsi="Times New Roman" w:cs="Times New Roman"/>
        </w:rPr>
        <w:t>o</w:t>
      </w:r>
      <w:r w:rsidR="00552CEB">
        <w:rPr>
          <w:rFonts w:ascii="Times New Roman" w:hAnsi="Times New Roman" w:cs="Times New Roman"/>
        </w:rPr>
        <w:t xml:space="preserve"> Node2</w:t>
      </w:r>
      <w:r w:rsidR="000A30D4">
        <w:rPr>
          <w:rFonts w:ascii="Times New Roman" w:hAnsi="Times New Roman" w:cs="Times New Roman"/>
        </w:rPr>
        <w:br/>
      </w:r>
      <w:r w:rsidR="000A30D4" w:rsidRPr="00F2744B">
        <w:rPr>
          <w:rFonts w:ascii="Times New Roman" w:hAnsi="Times New Roman" w:cs="Times New Roman"/>
        </w:rPr>
        <w:t xml:space="preserve">Sun Feb  7 </w:t>
      </w:r>
      <w:r w:rsidR="0027216A">
        <w:rPr>
          <w:rFonts w:ascii="Times New Roman" w:hAnsi="Times New Roman" w:cs="Times New Roman"/>
        </w:rPr>
        <w:t>20</w:t>
      </w:r>
      <w:r w:rsidR="000A30D4" w:rsidRPr="00F2744B">
        <w:rPr>
          <w:rFonts w:ascii="Times New Roman" w:hAnsi="Times New Roman" w:cs="Times New Roman"/>
        </w:rPr>
        <w:t>:</w:t>
      </w:r>
      <w:r w:rsidR="0027216A">
        <w:rPr>
          <w:rFonts w:ascii="Times New Roman" w:hAnsi="Times New Roman" w:cs="Times New Roman"/>
        </w:rPr>
        <w:t>2</w:t>
      </w:r>
      <w:r w:rsidR="000A30D4" w:rsidRPr="00F2744B">
        <w:rPr>
          <w:rFonts w:ascii="Times New Roman" w:hAnsi="Times New Roman" w:cs="Times New Roman"/>
        </w:rPr>
        <w:t>6:38 2021</w:t>
      </w:r>
      <w:r w:rsidR="000A30D4">
        <w:rPr>
          <w:rFonts w:ascii="Times New Roman" w:hAnsi="Times New Roman" w:cs="Times New Roman"/>
        </w:rPr>
        <w:t xml:space="preserve"> – Upgrade from 3.0.00.17 to 3.0.00.18 </w:t>
      </w:r>
      <w:r w:rsidR="001E65CB">
        <w:rPr>
          <w:rFonts w:ascii="Times New Roman" w:hAnsi="Times New Roman" w:cs="Times New Roman"/>
        </w:rPr>
        <w:t xml:space="preserve">Node2 </w:t>
      </w:r>
      <w:r w:rsidR="000A30D4">
        <w:rPr>
          <w:rFonts w:ascii="Times New Roman" w:hAnsi="Times New Roman" w:cs="Times New Roman"/>
        </w:rPr>
        <w:t>Success</w:t>
      </w:r>
      <w:r w:rsidR="007D7406">
        <w:rPr>
          <w:rFonts w:ascii="Times New Roman" w:hAnsi="Times New Roman" w:cs="Times New Roman"/>
        </w:rPr>
        <w:br/>
      </w:r>
      <w:r w:rsidR="000A30D4">
        <w:rPr>
          <w:rFonts w:ascii="Times New Roman" w:hAnsi="Times New Roman" w:cs="Times New Roman"/>
        </w:rPr>
        <w:br/>
      </w:r>
      <w:r w:rsidR="000A30D4" w:rsidRPr="00F2744B">
        <w:rPr>
          <w:rFonts w:ascii="Times New Roman" w:hAnsi="Times New Roman" w:cs="Times New Roman"/>
        </w:rPr>
        <w:t xml:space="preserve">Sun Feb  7 </w:t>
      </w:r>
      <w:r w:rsidR="0027216A">
        <w:rPr>
          <w:rFonts w:ascii="Times New Roman" w:hAnsi="Times New Roman" w:cs="Times New Roman"/>
        </w:rPr>
        <w:t>20</w:t>
      </w:r>
      <w:r w:rsidR="000A30D4" w:rsidRPr="00F2744B">
        <w:rPr>
          <w:rFonts w:ascii="Times New Roman" w:hAnsi="Times New Roman" w:cs="Times New Roman"/>
        </w:rPr>
        <w:t>:</w:t>
      </w:r>
      <w:r w:rsidR="000A30D4">
        <w:rPr>
          <w:rFonts w:ascii="Times New Roman" w:hAnsi="Times New Roman" w:cs="Times New Roman"/>
        </w:rPr>
        <w:t>3</w:t>
      </w:r>
      <w:r w:rsidR="000A30D4" w:rsidRPr="00F2744B">
        <w:rPr>
          <w:rFonts w:ascii="Times New Roman" w:hAnsi="Times New Roman" w:cs="Times New Roman"/>
        </w:rPr>
        <w:t>6:38 2021</w:t>
      </w:r>
      <w:r w:rsidR="000A30D4">
        <w:rPr>
          <w:rFonts w:ascii="Times New Roman" w:hAnsi="Times New Roman" w:cs="Times New Roman"/>
        </w:rPr>
        <w:t xml:space="preserve"> – Upgrade Initiated</w:t>
      </w:r>
      <w:r w:rsidR="001226EC">
        <w:rPr>
          <w:rFonts w:ascii="Times New Roman" w:hAnsi="Times New Roman" w:cs="Times New Roman"/>
        </w:rPr>
        <w:br/>
      </w:r>
      <w:r w:rsidR="003256F9" w:rsidRPr="00F2744B">
        <w:rPr>
          <w:rFonts w:ascii="Times New Roman" w:hAnsi="Times New Roman" w:cs="Times New Roman"/>
        </w:rPr>
        <w:t xml:space="preserve">Sun Feb  7 </w:t>
      </w:r>
      <w:r w:rsidR="0027216A">
        <w:rPr>
          <w:rFonts w:ascii="Times New Roman" w:hAnsi="Times New Roman" w:cs="Times New Roman"/>
        </w:rPr>
        <w:t>20</w:t>
      </w:r>
      <w:r w:rsidR="003256F9" w:rsidRPr="00F2744B">
        <w:rPr>
          <w:rFonts w:ascii="Times New Roman" w:hAnsi="Times New Roman" w:cs="Times New Roman"/>
        </w:rPr>
        <w:t>:</w:t>
      </w:r>
      <w:r w:rsidR="0027216A">
        <w:rPr>
          <w:rFonts w:ascii="Times New Roman" w:hAnsi="Times New Roman" w:cs="Times New Roman"/>
        </w:rPr>
        <w:t>4</w:t>
      </w:r>
      <w:r w:rsidR="00C8454D">
        <w:rPr>
          <w:rFonts w:ascii="Times New Roman" w:hAnsi="Times New Roman" w:cs="Times New Roman"/>
        </w:rPr>
        <w:t>6</w:t>
      </w:r>
      <w:r w:rsidR="003256F9" w:rsidRPr="00F2744B">
        <w:rPr>
          <w:rFonts w:ascii="Times New Roman" w:hAnsi="Times New Roman" w:cs="Times New Roman"/>
        </w:rPr>
        <w:t>:38 2021</w:t>
      </w:r>
      <w:r w:rsidR="003256F9">
        <w:rPr>
          <w:rFonts w:ascii="Times New Roman" w:hAnsi="Times New Roman" w:cs="Times New Roman"/>
        </w:rPr>
        <w:t xml:space="preserve"> – Upgrade from 3.0.00.17 to 3.0.00.18 </w:t>
      </w:r>
      <w:r w:rsidR="00B93E9D">
        <w:rPr>
          <w:rFonts w:ascii="Times New Roman" w:hAnsi="Times New Roman" w:cs="Times New Roman"/>
        </w:rPr>
        <w:t>Success</w:t>
      </w:r>
      <w:r w:rsidR="003256F9">
        <w:rPr>
          <w:rFonts w:ascii="Times New Roman" w:hAnsi="Times New Roman" w:cs="Times New Roman"/>
        </w:rPr>
        <w:t xml:space="preserve"> </w:t>
      </w:r>
      <w:r w:rsidR="00EE39C5">
        <w:rPr>
          <w:rFonts w:ascii="Times New Roman" w:hAnsi="Times New Roman" w:cs="Times New Roman"/>
        </w:rPr>
        <w:t>(</w:t>
      </w:r>
      <w:r w:rsidR="00501DFC">
        <w:rPr>
          <w:rFonts w:ascii="Times New Roman" w:hAnsi="Times New Roman" w:cs="Times New Roman"/>
        </w:rPr>
        <w:t>Controller, Node1</w:t>
      </w:r>
      <w:r w:rsidR="00BA414C">
        <w:rPr>
          <w:rFonts w:ascii="Times New Roman" w:hAnsi="Times New Roman" w:cs="Times New Roman"/>
        </w:rPr>
        <w:t xml:space="preserve">, </w:t>
      </w:r>
      <w:r w:rsidR="00EE39C5">
        <w:rPr>
          <w:rFonts w:ascii="Times New Roman" w:hAnsi="Times New Roman" w:cs="Times New Roman"/>
        </w:rPr>
        <w:t>Node</w:t>
      </w:r>
      <w:r w:rsidR="00BA414C">
        <w:rPr>
          <w:rFonts w:ascii="Times New Roman" w:hAnsi="Times New Roman" w:cs="Times New Roman"/>
        </w:rPr>
        <w:t>2</w:t>
      </w:r>
      <w:r w:rsidR="00A22CE1">
        <w:rPr>
          <w:rFonts w:ascii="Times New Roman" w:hAnsi="Times New Roman" w:cs="Times New Roman"/>
        </w:rPr>
        <w:t>)</w:t>
      </w:r>
      <w:r w:rsidR="00BA414C">
        <w:rPr>
          <w:rFonts w:ascii="Times New Roman" w:hAnsi="Times New Roman" w:cs="Times New Roman"/>
        </w:rPr>
        <w:br/>
      </w:r>
      <w:r w:rsidR="00BA414C" w:rsidRPr="00F2744B">
        <w:rPr>
          <w:rFonts w:ascii="Times New Roman" w:hAnsi="Times New Roman" w:cs="Times New Roman"/>
        </w:rPr>
        <w:t xml:space="preserve">Sun Feb  7 </w:t>
      </w:r>
      <w:r w:rsidR="00BA414C">
        <w:rPr>
          <w:rFonts w:ascii="Times New Roman" w:hAnsi="Times New Roman" w:cs="Times New Roman"/>
        </w:rPr>
        <w:t>20</w:t>
      </w:r>
      <w:r w:rsidR="00BA414C" w:rsidRPr="00F2744B">
        <w:rPr>
          <w:rFonts w:ascii="Times New Roman" w:hAnsi="Times New Roman" w:cs="Times New Roman"/>
        </w:rPr>
        <w:t>:</w:t>
      </w:r>
      <w:r w:rsidR="00BA414C">
        <w:rPr>
          <w:rFonts w:ascii="Times New Roman" w:hAnsi="Times New Roman" w:cs="Times New Roman"/>
        </w:rPr>
        <w:t>46</w:t>
      </w:r>
      <w:r w:rsidR="00BA414C" w:rsidRPr="00F2744B">
        <w:rPr>
          <w:rFonts w:ascii="Times New Roman" w:hAnsi="Times New Roman" w:cs="Times New Roman"/>
        </w:rPr>
        <w:t>:38 2021</w:t>
      </w:r>
      <w:r w:rsidR="00BA414C">
        <w:rPr>
          <w:rFonts w:ascii="Times New Roman" w:hAnsi="Times New Roman" w:cs="Times New Roman"/>
        </w:rPr>
        <w:t xml:space="preserve"> – Node1 </w:t>
      </w:r>
      <w:r w:rsidR="00CE4BE1">
        <w:rPr>
          <w:rFonts w:ascii="Times New Roman" w:hAnsi="Times New Roman" w:cs="Times New Roman"/>
        </w:rPr>
        <w:t>has been defaulted</w:t>
      </w:r>
      <w:r w:rsidR="005C7E4A">
        <w:rPr>
          <w:rFonts w:ascii="Times New Roman" w:hAnsi="Times New Roman" w:cs="Times New Roman"/>
        </w:rPr>
        <w:br/>
      </w:r>
      <w:r w:rsidR="005C7E4A" w:rsidRPr="00F2744B">
        <w:rPr>
          <w:rFonts w:ascii="Times New Roman" w:hAnsi="Times New Roman" w:cs="Times New Roman"/>
        </w:rPr>
        <w:t xml:space="preserve">Sun Feb  7 </w:t>
      </w:r>
      <w:r w:rsidR="005C7E4A">
        <w:rPr>
          <w:rFonts w:ascii="Times New Roman" w:hAnsi="Times New Roman" w:cs="Times New Roman"/>
        </w:rPr>
        <w:t>20</w:t>
      </w:r>
      <w:r w:rsidR="005C7E4A" w:rsidRPr="00F2744B">
        <w:rPr>
          <w:rFonts w:ascii="Times New Roman" w:hAnsi="Times New Roman" w:cs="Times New Roman"/>
        </w:rPr>
        <w:t>:</w:t>
      </w:r>
      <w:r w:rsidR="005C7E4A">
        <w:rPr>
          <w:rFonts w:ascii="Times New Roman" w:hAnsi="Times New Roman" w:cs="Times New Roman"/>
        </w:rPr>
        <w:t>5</w:t>
      </w:r>
      <w:r w:rsidR="005C7E4A" w:rsidRPr="00F2744B">
        <w:rPr>
          <w:rFonts w:ascii="Times New Roman" w:hAnsi="Times New Roman" w:cs="Times New Roman"/>
        </w:rPr>
        <w:t>6:38 2021</w:t>
      </w:r>
      <w:r w:rsidR="005C7E4A">
        <w:rPr>
          <w:rFonts w:ascii="Times New Roman" w:hAnsi="Times New Roman" w:cs="Times New Roman"/>
        </w:rPr>
        <w:t xml:space="preserve"> – </w:t>
      </w:r>
      <w:r w:rsidR="00951E5A">
        <w:rPr>
          <w:rFonts w:ascii="Times New Roman" w:hAnsi="Times New Roman" w:cs="Times New Roman"/>
        </w:rPr>
        <w:t>Node1</w:t>
      </w:r>
      <w:r w:rsidR="00F72EA7">
        <w:rPr>
          <w:rFonts w:ascii="Times New Roman" w:hAnsi="Times New Roman" w:cs="Times New Roman"/>
        </w:rPr>
        <w:t xml:space="preserve"> configuration</w:t>
      </w:r>
      <w:r w:rsidR="0047521F">
        <w:rPr>
          <w:rFonts w:ascii="Times New Roman" w:hAnsi="Times New Roman" w:cs="Times New Roman"/>
        </w:rPr>
        <w:br/>
      </w:r>
      <w:r w:rsidR="005B5EDA" w:rsidRPr="00F2744B">
        <w:rPr>
          <w:rFonts w:ascii="Times New Roman" w:hAnsi="Times New Roman" w:cs="Times New Roman"/>
        </w:rPr>
        <w:t xml:space="preserve">Sun Feb  7 </w:t>
      </w:r>
      <w:r w:rsidR="0027216A">
        <w:rPr>
          <w:rFonts w:ascii="Times New Roman" w:hAnsi="Times New Roman" w:cs="Times New Roman"/>
        </w:rPr>
        <w:t>21</w:t>
      </w:r>
      <w:r w:rsidR="005B5EDA" w:rsidRPr="00F2744B">
        <w:rPr>
          <w:rFonts w:ascii="Times New Roman" w:hAnsi="Times New Roman" w:cs="Times New Roman"/>
        </w:rPr>
        <w:t>:</w:t>
      </w:r>
      <w:r w:rsidR="0027216A">
        <w:rPr>
          <w:rFonts w:ascii="Times New Roman" w:hAnsi="Times New Roman" w:cs="Times New Roman"/>
        </w:rPr>
        <w:t>0</w:t>
      </w:r>
      <w:r w:rsidR="005B5EDA" w:rsidRPr="00F2744B">
        <w:rPr>
          <w:rFonts w:ascii="Times New Roman" w:hAnsi="Times New Roman" w:cs="Times New Roman"/>
        </w:rPr>
        <w:t>6:38 2021</w:t>
      </w:r>
      <w:r w:rsidR="005B5EDA">
        <w:rPr>
          <w:rFonts w:ascii="Times New Roman" w:hAnsi="Times New Roman" w:cs="Times New Roman"/>
        </w:rPr>
        <w:t xml:space="preserve"> – Upgrade from 3.0.00.17 to 3.0.00.18 Succes</w:t>
      </w:r>
      <w:r w:rsidR="00F72EA7">
        <w:rPr>
          <w:rFonts w:ascii="Times New Roman" w:hAnsi="Times New Roman" w:cs="Times New Roman"/>
        </w:rPr>
        <w:t>s!!</w:t>
      </w:r>
      <w:r w:rsidR="00951E5A">
        <w:rPr>
          <w:rFonts w:ascii="Times New Roman" w:hAnsi="Times New Roman" w:cs="Times New Roman"/>
        </w:rPr>
        <w:br/>
      </w:r>
      <w:r w:rsidR="00951E5A">
        <w:rPr>
          <w:rFonts w:ascii="Times New Roman" w:hAnsi="Times New Roman" w:cs="Times New Roman"/>
        </w:rPr>
        <w:br/>
      </w:r>
      <w:r w:rsidR="00951E5A" w:rsidRPr="00F2744B">
        <w:rPr>
          <w:rFonts w:ascii="Times New Roman" w:hAnsi="Times New Roman" w:cs="Times New Roman"/>
        </w:rPr>
        <w:t xml:space="preserve">Sun Feb  7 </w:t>
      </w:r>
      <w:r w:rsidR="00951E5A">
        <w:rPr>
          <w:rFonts w:ascii="Times New Roman" w:hAnsi="Times New Roman" w:cs="Times New Roman"/>
        </w:rPr>
        <w:t>20</w:t>
      </w:r>
      <w:r w:rsidR="00951E5A" w:rsidRPr="00F2744B">
        <w:rPr>
          <w:rFonts w:ascii="Times New Roman" w:hAnsi="Times New Roman" w:cs="Times New Roman"/>
        </w:rPr>
        <w:t>:</w:t>
      </w:r>
      <w:r w:rsidR="00951E5A">
        <w:rPr>
          <w:rFonts w:ascii="Times New Roman" w:hAnsi="Times New Roman" w:cs="Times New Roman"/>
        </w:rPr>
        <w:t>3</w:t>
      </w:r>
      <w:r w:rsidR="00951E5A" w:rsidRPr="00F2744B">
        <w:rPr>
          <w:rFonts w:ascii="Times New Roman" w:hAnsi="Times New Roman" w:cs="Times New Roman"/>
        </w:rPr>
        <w:t>6:38 2021</w:t>
      </w:r>
      <w:r w:rsidR="00951E5A">
        <w:rPr>
          <w:rFonts w:ascii="Times New Roman" w:hAnsi="Times New Roman" w:cs="Times New Roman"/>
        </w:rPr>
        <w:t xml:space="preserve"> – Upgrade Initiated</w:t>
      </w:r>
      <w:r w:rsidR="00951E5A">
        <w:rPr>
          <w:rFonts w:ascii="Times New Roman" w:hAnsi="Times New Roman" w:cs="Times New Roman"/>
        </w:rPr>
        <w:br/>
      </w:r>
      <w:r w:rsidR="00951E5A" w:rsidRPr="00F2744B">
        <w:rPr>
          <w:rFonts w:ascii="Times New Roman" w:hAnsi="Times New Roman" w:cs="Times New Roman"/>
        </w:rPr>
        <w:t xml:space="preserve">Sun Feb  7 </w:t>
      </w:r>
      <w:r w:rsidR="00951E5A">
        <w:rPr>
          <w:rFonts w:ascii="Times New Roman" w:hAnsi="Times New Roman" w:cs="Times New Roman"/>
        </w:rPr>
        <w:t>20</w:t>
      </w:r>
      <w:r w:rsidR="00951E5A" w:rsidRPr="00F2744B">
        <w:rPr>
          <w:rFonts w:ascii="Times New Roman" w:hAnsi="Times New Roman" w:cs="Times New Roman"/>
        </w:rPr>
        <w:t>:</w:t>
      </w:r>
      <w:r w:rsidR="00951E5A">
        <w:rPr>
          <w:rFonts w:ascii="Times New Roman" w:hAnsi="Times New Roman" w:cs="Times New Roman"/>
        </w:rPr>
        <w:t>46</w:t>
      </w:r>
      <w:r w:rsidR="00951E5A" w:rsidRPr="00F2744B">
        <w:rPr>
          <w:rFonts w:ascii="Times New Roman" w:hAnsi="Times New Roman" w:cs="Times New Roman"/>
        </w:rPr>
        <w:t>:38 2021</w:t>
      </w:r>
      <w:r w:rsidR="00951E5A">
        <w:rPr>
          <w:rFonts w:ascii="Times New Roman" w:hAnsi="Times New Roman" w:cs="Times New Roman"/>
        </w:rPr>
        <w:t xml:space="preserve"> – Upgrade from 3.0.00.17 to 3.0.00.18 </w:t>
      </w:r>
      <w:r w:rsidR="00EA699F">
        <w:rPr>
          <w:rFonts w:ascii="Times New Roman" w:hAnsi="Times New Roman" w:cs="Times New Roman"/>
        </w:rPr>
        <w:t>Success</w:t>
      </w:r>
      <w:r w:rsidR="00951E5A">
        <w:rPr>
          <w:rFonts w:ascii="Times New Roman" w:hAnsi="Times New Roman" w:cs="Times New Roman"/>
        </w:rPr>
        <w:t xml:space="preserve"> (Controller, Node</w:t>
      </w:r>
      <w:r w:rsidR="00EA699F">
        <w:rPr>
          <w:rFonts w:ascii="Times New Roman" w:hAnsi="Times New Roman" w:cs="Times New Roman"/>
        </w:rPr>
        <w:t>1</w:t>
      </w:r>
      <w:r w:rsidR="00951E5A">
        <w:rPr>
          <w:rFonts w:ascii="Times New Roman" w:hAnsi="Times New Roman" w:cs="Times New Roman"/>
        </w:rPr>
        <w:t>)</w:t>
      </w:r>
      <w:r w:rsidR="00EA699F">
        <w:rPr>
          <w:rFonts w:ascii="Times New Roman" w:hAnsi="Times New Roman" w:cs="Times New Roman"/>
        </w:rPr>
        <w:br/>
      </w:r>
      <w:r w:rsidR="00EA699F" w:rsidRPr="00F2744B">
        <w:rPr>
          <w:rFonts w:ascii="Times New Roman" w:hAnsi="Times New Roman" w:cs="Times New Roman"/>
        </w:rPr>
        <w:t xml:space="preserve">Sun Feb  7 </w:t>
      </w:r>
      <w:r w:rsidR="00EA699F">
        <w:rPr>
          <w:rFonts w:ascii="Times New Roman" w:hAnsi="Times New Roman" w:cs="Times New Roman"/>
        </w:rPr>
        <w:t>20:06</w:t>
      </w:r>
      <w:r w:rsidR="00EA699F" w:rsidRPr="00F2744B">
        <w:rPr>
          <w:rFonts w:ascii="Times New Roman" w:hAnsi="Times New Roman" w:cs="Times New Roman"/>
        </w:rPr>
        <w:t>:38 2021</w:t>
      </w:r>
      <w:r w:rsidR="00EA699F">
        <w:rPr>
          <w:rFonts w:ascii="Times New Roman" w:hAnsi="Times New Roman" w:cs="Times New Roman"/>
        </w:rPr>
        <w:t xml:space="preserve"> – Upgrade from 3.0.00.17 to 3.0.00.18 Failed (Node2)</w:t>
      </w:r>
      <w:r w:rsidR="00951E5A">
        <w:rPr>
          <w:rFonts w:ascii="Times New Roman" w:hAnsi="Times New Roman" w:cs="Times New Roman"/>
        </w:rPr>
        <w:br/>
      </w:r>
      <w:r w:rsidR="00951E5A" w:rsidRPr="00F2744B">
        <w:rPr>
          <w:rFonts w:ascii="Times New Roman" w:hAnsi="Times New Roman" w:cs="Times New Roman"/>
        </w:rPr>
        <w:t xml:space="preserve">Sun Feb  7 </w:t>
      </w:r>
      <w:r w:rsidR="00951E5A">
        <w:rPr>
          <w:rFonts w:ascii="Times New Roman" w:hAnsi="Times New Roman" w:cs="Times New Roman"/>
        </w:rPr>
        <w:t>20</w:t>
      </w:r>
      <w:r w:rsidR="00951E5A" w:rsidRPr="00F2744B">
        <w:rPr>
          <w:rFonts w:ascii="Times New Roman" w:hAnsi="Times New Roman" w:cs="Times New Roman"/>
        </w:rPr>
        <w:t>:</w:t>
      </w:r>
      <w:r w:rsidR="00951E5A">
        <w:rPr>
          <w:rFonts w:ascii="Times New Roman" w:hAnsi="Times New Roman" w:cs="Times New Roman"/>
        </w:rPr>
        <w:t>46</w:t>
      </w:r>
      <w:r w:rsidR="00951E5A" w:rsidRPr="00F2744B">
        <w:rPr>
          <w:rFonts w:ascii="Times New Roman" w:hAnsi="Times New Roman" w:cs="Times New Roman"/>
        </w:rPr>
        <w:t>:38 2021</w:t>
      </w:r>
      <w:r w:rsidR="00951E5A">
        <w:rPr>
          <w:rFonts w:ascii="Times New Roman" w:hAnsi="Times New Roman" w:cs="Times New Roman"/>
        </w:rPr>
        <w:t xml:space="preserve"> – Node</w:t>
      </w:r>
      <w:r w:rsidR="00D831BD">
        <w:rPr>
          <w:rFonts w:ascii="Times New Roman" w:hAnsi="Times New Roman" w:cs="Times New Roman"/>
        </w:rPr>
        <w:t>2</w:t>
      </w:r>
      <w:r w:rsidR="00951E5A">
        <w:rPr>
          <w:rFonts w:ascii="Times New Roman" w:hAnsi="Times New Roman" w:cs="Times New Roman"/>
        </w:rPr>
        <w:t xml:space="preserve"> has been defaulted</w:t>
      </w:r>
      <w:r w:rsidR="00951E5A">
        <w:rPr>
          <w:rFonts w:ascii="Times New Roman" w:hAnsi="Times New Roman" w:cs="Times New Roman"/>
        </w:rPr>
        <w:br/>
      </w:r>
      <w:r w:rsidR="00951E5A" w:rsidRPr="00F2744B">
        <w:rPr>
          <w:rFonts w:ascii="Times New Roman" w:hAnsi="Times New Roman" w:cs="Times New Roman"/>
        </w:rPr>
        <w:t xml:space="preserve">Sun Feb  7 </w:t>
      </w:r>
      <w:r w:rsidR="00951E5A">
        <w:rPr>
          <w:rFonts w:ascii="Times New Roman" w:hAnsi="Times New Roman" w:cs="Times New Roman"/>
        </w:rPr>
        <w:t>20</w:t>
      </w:r>
      <w:r w:rsidR="00951E5A" w:rsidRPr="00F2744B">
        <w:rPr>
          <w:rFonts w:ascii="Times New Roman" w:hAnsi="Times New Roman" w:cs="Times New Roman"/>
        </w:rPr>
        <w:t>:</w:t>
      </w:r>
      <w:r w:rsidR="00951E5A">
        <w:rPr>
          <w:rFonts w:ascii="Times New Roman" w:hAnsi="Times New Roman" w:cs="Times New Roman"/>
        </w:rPr>
        <w:t>5</w:t>
      </w:r>
      <w:r w:rsidR="00951E5A" w:rsidRPr="00F2744B">
        <w:rPr>
          <w:rFonts w:ascii="Times New Roman" w:hAnsi="Times New Roman" w:cs="Times New Roman"/>
        </w:rPr>
        <w:t>6:38 2021</w:t>
      </w:r>
      <w:r w:rsidR="00951E5A">
        <w:rPr>
          <w:rFonts w:ascii="Times New Roman" w:hAnsi="Times New Roman" w:cs="Times New Roman"/>
        </w:rPr>
        <w:t xml:space="preserve"> – Login setup to Node</w:t>
      </w:r>
      <w:r w:rsidR="0017165B">
        <w:rPr>
          <w:rFonts w:ascii="Times New Roman" w:hAnsi="Times New Roman" w:cs="Times New Roman"/>
        </w:rPr>
        <w:t>2</w:t>
      </w:r>
      <w:r w:rsidR="00951E5A">
        <w:rPr>
          <w:rFonts w:ascii="Times New Roman" w:hAnsi="Times New Roman" w:cs="Times New Roman"/>
        </w:rPr>
        <w:br/>
      </w:r>
      <w:r w:rsidR="00951E5A" w:rsidRPr="00F2744B">
        <w:rPr>
          <w:rFonts w:ascii="Times New Roman" w:hAnsi="Times New Roman" w:cs="Times New Roman"/>
        </w:rPr>
        <w:t xml:space="preserve">Sun Feb  7 </w:t>
      </w:r>
      <w:r w:rsidR="00951E5A">
        <w:rPr>
          <w:rFonts w:ascii="Times New Roman" w:hAnsi="Times New Roman" w:cs="Times New Roman"/>
        </w:rPr>
        <w:t>20</w:t>
      </w:r>
      <w:r w:rsidR="00951E5A" w:rsidRPr="00F2744B">
        <w:rPr>
          <w:rFonts w:ascii="Times New Roman" w:hAnsi="Times New Roman" w:cs="Times New Roman"/>
        </w:rPr>
        <w:t>:</w:t>
      </w:r>
      <w:r w:rsidR="00951E5A">
        <w:rPr>
          <w:rFonts w:ascii="Times New Roman" w:hAnsi="Times New Roman" w:cs="Times New Roman"/>
        </w:rPr>
        <w:t>5</w:t>
      </w:r>
      <w:r w:rsidR="00951E5A" w:rsidRPr="00F2744B">
        <w:rPr>
          <w:rFonts w:ascii="Times New Roman" w:hAnsi="Times New Roman" w:cs="Times New Roman"/>
        </w:rPr>
        <w:t>6:38 2021</w:t>
      </w:r>
      <w:r w:rsidR="00951E5A">
        <w:rPr>
          <w:rFonts w:ascii="Times New Roman" w:hAnsi="Times New Roman" w:cs="Times New Roman"/>
        </w:rPr>
        <w:t xml:space="preserve"> – Upgrade Retry to Node</w:t>
      </w:r>
      <w:r w:rsidR="0017165B">
        <w:rPr>
          <w:rFonts w:ascii="Times New Roman" w:hAnsi="Times New Roman" w:cs="Times New Roman"/>
        </w:rPr>
        <w:t>2</w:t>
      </w:r>
      <w:r w:rsidR="00951E5A">
        <w:rPr>
          <w:rFonts w:ascii="Times New Roman" w:hAnsi="Times New Roman" w:cs="Times New Roman"/>
        </w:rPr>
        <w:br/>
      </w:r>
      <w:r w:rsidR="00951E5A" w:rsidRPr="00F2744B">
        <w:rPr>
          <w:rFonts w:ascii="Times New Roman" w:hAnsi="Times New Roman" w:cs="Times New Roman"/>
        </w:rPr>
        <w:t xml:space="preserve">Sun Feb  7 </w:t>
      </w:r>
      <w:r w:rsidR="00951E5A">
        <w:rPr>
          <w:rFonts w:ascii="Times New Roman" w:hAnsi="Times New Roman" w:cs="Times New Roman"/>
        </w:rPr>
        <w:t>21</w:t>
      </w:r>
      <w:r w:rsidR="00951E5A" w:rsidRPr="00F2744B">
        <w:rPr>
          <w:rFonts w:ascii="Times New Roman" w:hAnsi="Times New Roman" w:cs="Times New Roman"/>
        </w:rPr>
        <w:t>:</w:t>
      </w:r>
      <w:r w:rsidR="00951E5A">
        <w:rPr>
          <w:rFonts w:ascii="Times New Roman" w:hAnsi="Times New Roman" w:cs="Times New Roman"/>
        </w:rPr>
        <w:t>0</w:t>
      </w:r>
      <w:r w:rsidR="00951E5A" w:rsidRPr="00F2744B">
        <w:rPr>
          <w:rFonts w:ascii="Times New Roman" w:hAnsi="Times New Roman" w:cs="Times New Roman"/>
        </w:rPr>
        <w:t>6:38 2021</w:t>
      </w:r>
      <w:r w:rsidR="00951E5A">
        <w:rPr>
          <w:rFonts w:ascii="Times New Roman" w:hAnsi="Times New Roman" w:cs="Times New Roman"/>
        </w:rPr>
        <w:t xml:space="preserve"> – Upgrade from 3.0.00.17 to 3.0.00.18 Success Node3</w:t>
      </w:r>
      <w:r w:rsidR="00CA067D">
        <w:rPr>
          <w:rFonts w:ascii="Times New Roman" w:hAnsi="Times New Roman" w:cs="Times New Roman"/>
        </w:rPr>
        <w:br/>
      </w:r>
      <w:r w:rsidR="00CA067D">
        <w:rPr>
          <w:rFonts w:ascii="Times New Roman" w:hAnsi="Times New Roman" w:cs="Times New Roman"/>
        </w:rPr>
        <w:br/>
      </w:r>
      <w:r w:rsidR="00CA067D" w:rsidRPr="00F2744B">
        <w:rPr>
          <w:rFonts w:ascii="Times New Roman" w:hAnsi="Times New Roman" w:cs="Times New Roman"/>
        </w:rPr>
        <w:t xml:space="preserve">Sun Feb  7 </w:t>
      </w:r>
      <w:r w:rsidR="00CA067D">
        <w:rPr>
          <w:rFonts w:ascii="Times New Roman" w:hAnsi="Times New Roman" w:cs="Times New Roman"/>
        </w:rPr>
        <w:t>2</w:t>
      </w:r>
      <w:r w:rsidR="00235B67">
        <w:rPr>
          <w:rFonts w:ascii="Times New Roman" w:hAnsi="Times New Roman" w:cs="Times New Roman"/>
        </w:rPr>
        <w:t>1</w:t>
      </w:r>
      <w:r w:rsidR="00CA067D" w:rsidRPr="00F2744B">
        <w:rPr>
          <w:rFonts w:ascii="Times New Roman" w:hAnsi="Times New Roman" w:cs="Times New Roman"/>
        </w:rPr>
        <w:t>:</w:t>
      </w:r>
      <w:r w:rsidR="00235B67">
        <w:rPr>
          <w:rFonts w:ascii="Times New Roman" w:hAnsi="Times New Roman" w:cs="Times New Roman"/>
        </w:rPr>
        <w:t>1</w:t>
      </w:r>
      <w:r w:rsidR="00CA067D" w:rsidRPr="00F2744B">
        <w:rPr>
          <w:rFonts w:ascii="Times New Roman" w:hAnsi="Times New Roman" w:cs="Times New Roman"/>
        </w:rPr>
        <w:t>6:38 2021</w:t>
      </w:r>
      <w:r w:rsidR="00CA067D">
        <w:rPr>
          <w:rFonts w:ascii="Times New Roman" w:hAnsi="Times New Roman" w:cs="Times New Roman"/>
        </w:rPr>
        <w:t xml:space="preserve"> – Upgrade Initiated</w:t>
      </w:r>
      <w:r w:rsidR="00CA067D">
        <w:rPr>
          <w:rFonts w:ascii="Times New Roman" w:hAnsi="Times New Roman" w:cs="Times New Roman"/>
        </w:rPr>
        <w:br/>
      </w:r>
      <w:r w:rsidR="00CA067D" w:rsidRPr="00F2744B">
        <w:rPr>
          <w:rFonts w:ascii="Times New Roman" w:hAnsi="Times New Roman" w:cs="Times New Roman"/>
        </w:rPr>
        <w:t xml:space="preserve">Sun Feb  7 </w:t>
      </w:r>
      <w:r w:rsidR="00CA067D">
        <w:rPr>
          <w:rFonts w:ascii="Times New Roman" w:hAnsi="Times New Roman" w:cs="Times New Roman"/>
        </w:rPr>
        <w:t>2</w:t>
      </w:r>
      <w:r w:rsidR="00235B67">
        <w:rPr>
          <w:rFonts w:ascii="Times New Roman" w:hAnsi="Times New Roman" w:cs="Times New Roman"/>
        </w:rPr>
        <w:t>1</w:t>
      </w:r>
      <w:r w:rsidR="00CA067D" w:rsidRPr="00F2744B">
        <w:rPr>
          <w:rFonts w:ascii="Times New Roman" w:hAnsi="Times New Roman" w:cs="Times New Roman"/>
        </w:rPr>
        <w:t>:</w:t>
      </w:r>
      <w:r w:rsidR="00542B49">
        <w:rPr>
          <w:rFonts w:ascii="Times New Roman" w:hAnsi="Times New Roman" w:cs="Times New Roman"/>
        </w:rPr>
        <w:t>2</w:t>
      </w:r>
      <w:r w:rsidR="00CA067D">
        <w:rPr>
          <w:rFonts w:ascii="Times New Roman" w:hAnsi="Times New Roman" w:cs="Times New Roman"/>
        </w:rPr>
        <w:t>6</w:t>
      </w:r>
      <w:r w:rsidR="00CA067D" w:rsidRPr="00F2744B">
        <w:rPr>
          <w:rFonts w:ascii="Times New Roman" w:hAnsi="Times New Roman" w:cs="Times New Roman"/>
        </w:rPr>
        <w:t>:38 2021</w:t>
      </w:r>
      <w:r w:rsidR="00CA067D">
        <w:rPr>
          <w:rFonts w:ascii="Times New Roman" w:hAnsi="Times New Roman" w:cs="Times New Roman"/>
        </w:rPr>
        <w:t xml:space="preserve"> – Node2 has been defaulted</w:t>
      </w:r>
      <w:r w:rsidR="00CA067D">
        <w:rPr>
          <w:rFonts w:ascii="Times New Roman" w:hAnsi="Times New Roman" w:cs="Times New Roman"/>
        </w:rPr>
        <w:br/>
      </w:r>
      <w:r w:rsidR="00CA067D" w:rsidRPr="00F2744B">
        <w:rPr>
          <w:rFonts w:ascii="Times New Roman" w:hAnsi="Times New Roman" w:cs="Times New Roman"/>
        </w:rPr>
        <w:t xml:space="preserve">Sun Feb  7 </w:t>
      </w:r>
      <w:r w:rsidR="00CA067D">
        <w:rPr>
          <w:rFonts w:ascii="Times New Roman" w:hAnsi="Times New Roman" w:cs="Times New Roman"/>
        </w:rPr>
        <w:t>2</w:t>
      </w:r>
      <w:r w:rsidR="00542B49">
        <w:rPr>
          <w:rFonts w:ascii="Times New Roman" w:hAnsi="Times New Roman" w:cs="Times New Roman"/>
        </w:rPr>
        <w:t>1</w:t>
      </w:r>
      <w:r w:rsidR="00CA067D" w:rsidRPr="00F2744B">
        <w:rPr>
          <w:rFonts w:ascii="Times New Roman" w:hAnsi="Times New Roman" w:cs="Times New Roman"/>
        </w:rPr>
        <w:t>:</w:t>
      </w:r>
      <w:r w:rsidR="00542B49">
        <w:rPr>
          <w:rFonts w:ascii="Times New Roman" w:hAnsi="Times New Roman" w:cs="Times New Roman"/>
        </w:rPr>
        <w:t>3</w:t>
      </w:r>
      <w:r w:rsidR="00CA067D" w:rsidRPr="00F2744B">
        <w:rPr>
          <w:rFonts w:ascii="Times New Roman" w:hAnsi="Times New Roman" w:cs="Times New Roman"/>
        </w:rPr>
        <w:t>6:38 2021</w:t>
      </w:r>
      <w:r w:rsidR="00CA067D">
        <w:rPr>
          <w:rFonts w:ascii="Times New Roman" w:hAnsi="Times New Roman" w:cs="Times New Roman"/>
        </w:rPr>
        <w:t xml:space="preserve"> – Login setup to Node2</w:t>
      </w:r>
      <w:r w:rsidR="00CA067D">
        <w:rPr>
          <w:rFonts w:ascii="Times New Roman" w:hAnsi="Times New Roman" w:cs="Times New Roman"/>
        </w:rPr>
        <w:br/>
      </w:r>
      <w:r w:rsidR="00CA067D" w:rsidRPr="00F2744B">
        <w:rPr>
          <w:rFonts w:ascii="Times New Roman" w:hAnsi="Times New Roman" w:cs="Times New Roman"/>
        </w:rPr>
        <w:t xml:space="preserve">Sun Feb  7 </w:t>
      </w:r>
      <w:r w:rsidR="00CA067D">
        <w:rPr>
          <w:rFonts w:ascii="Times New Roman" w:hAnsi="Times New Roman" w:cs="Times New Roman"/>
        </w:rPr>
        <w:t>21</w:t>
      </w:r>
      <w:r w:rsidR="00CA067D" w:rsidRPr="00F2744B">
        <w:rPr>
          <w:rFonts w:ascii="Times New Roman" w:hAnsi="Times New Roman" w:cs="Times New Roman"/>
        </w:rPr>
        <w:t>:</w:t>
      </w:r>
      <w:r w:rsidR="00542B49">
        <w:rPr>
          <w:rFonts w:ascii="Times New Roman" w:hAnsi="Times New Roman" w:cs="Times New Roman"/>
        </w:rPr>
        <w:t>4</w:t>
      </w:r>
      <w:r w:rsidR="00CA067D" w:rsidRPr="00F2744B">
        <w:rPr>
          <w:rFonts w:ascii="Times New Roman" w:hAnsi="Times New Roman" w:cs="Times New Roman"/>
        </w:rPr>
        <w:t>6:38 2021</w:t>
      </w:r>
      <w:r w:rsidR="00CA067D">
        <w:rPr>
          <w:rFonts w:ascii="Times New Roman" w:hAnsi="Times New Roman" w:cs="Times New Roman"/>
        </w:rPr>
        <w:t xml:space="preserve"> – Upgrade from 3.0.00.17 to 3.0.00.18 Success</w:t>
      </w:r>
      <w:r w:rsidR="00C636BB">
        <w:rPr>
          <w:rFonts w:ascii="Times New Roman" w:hAnsi="Times New Roman" w:cs="Times New Roman"/>
        </w:rPr>
        <w:t>!!</w:t>
      </w:r>
      <w:r w:rsidR="005E42C8">
        <w:rPr>
          <w:rFonts w:ascii="Times New Roman" w:hAnsi="Times New Roman" w:cs="Times New Roman"/>
        </w:rPr>
        <w:br/>
      </w:r>
      <w:r w:rsidR="005E42C8">
        <w:rPr>
          <w:rFonts w:ascii="Times New Roman" w:hAnsi="Times New Roman" w:cs="Times New Roman"/>
        </w:rPr>
        <w:br/>
      </w:r>
      <w:r w:rsidR="005E42C8">
        <w:rPr>
          <w:rFonts w:ascii="Times New Roman" w:hAnsi="Times New Roman" w:cs="Times New Roman"/>
        </w:rPr>
        <w:br/>
      </w:r>
      <w:r w:rsidR="005B5EDA" w:rsidRPr="00F2744B">
        <w:rPr>
          <w:rFonts w:ascii="Times New Roman" w:hAnsi="Times New Roman" w:cs="Times New Roman"/>
        </w:rPr>
        <w:lastRenderedPageBreak/>
        <w:t>************************************************************************</w:t>
      </w:r>
      <w:r w:rsidR="006C3CF5">
        <w:rPr>
          <w:rFonts w:ascii="Times New Roman" w:hAnsi="Times New Roman" w:cs="Times New Roman"/>
        </w:rPr>
        <w:br/>
        <w:t>Test</w:t>
      </w:r>
      <w:r w:rsidR="00AF4618">
        <w:rPr>
          <w:rFonts w:ascii="Times New Roman" w:hAnsi="Times New Roman" w:cs="Times New Roman"/>
        </w:rPr>
        <w:t xml:space="preserve"> Results</w:t>
      </w:r>
      <w:r w:rsidR="006C3CF5">
        <w:rPr>
          <w:rFonts w:ascii="Times New Roman" w:hAnsi="Times New Roman" w:cs="Times New Roman"/>
        </w:rPr>
        <w:t>:</w:t>
      </w:r>
    </w:p>
    <w:p w14:paraId="16D70DAC" w14:textId="7052126E" w:rsidR="00542B49" w:rsidRDefault="00A3680C" w:rsidP="005B5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</w:t>
      </w:r>
      <w:r w:rsidR="00BE7CCF">
        <w:rPr>
          <w:rFonts w:ascii="Times New Roman" w:hAnsi="Times New Roman" w:cs="Times New Roman"/>
        </w:rPr>
        <w:t xml:space="preserve"> Upgrade</w:t>
      </w:r>
      <w:r>
        <w:rPr>
          <w:rFonts w:ascii="Times New Roman" w:hAnsi="Times New Roman" w:cs="Times New Roman"/>
        </w:rPr>
        <w:t xml:space="preserve">/Total Upgrades: </w:t>
      </w:r>
      <w:r w:rsidR="002F1FE9">
        <w:rPr>
          <w:rFonts w:ascii="Times New Roman" w:hAnsi="Times New Roman" w:cs="Times New Roman"/>
        </w:rPr>
        <w:t>1</w:t>
      </w:r>
      <w:r w:rsidR="00CF279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/</w:t>
      </w:r>
      <w:r w:rsidR="00BE3F1A">
        <w:rPr>
          <w:rFonts w:ascii="Times New Roman" w:hAnsi="Times New Roman" w:cs="Times New Roman"/>
        </w:rPr>
        <w:t>20</w:t>
      </w:r>
      <w:r w:rsidR="00634F71">
        <w:rPr>
          <w:rFonts w:ascii="Times New Roman" w:hAnsi="Times New Roman" w:cs="Times New Roman"/>
        </w:rPr>
        <w:br/>
        <w:t>Successful</w:t>
      </w:r>
      <w:r w:rsidR="00BE7CCF">
        <w:rPr>
          <w:rFonts w:ascii="Times New Roman" w:hAnsi="Times New Roman" w:cs="Times New Roman"/>
        </w:rPr>
        <w:t xml:space="preserve"> Downgrade</w:t>
      </w:r>
      <w:r w:rsidR="00634F71">
        <w:rPr>
          <w:rFonts w:ascii="Times New Roman" w:hAnsi="Times New Roman" w:cs="Times New Roman"/>
        </w:rPr>
        <w:t xml:space="preserve">/Total Downgrades: </w:t>
      </w:r>
      <w:r w:rsidR="00D77499">
        <w:rPr>
          <w:rFonts w:ascii="Times New Roman" w:hAnsi="Times New Roman" w:cs="Times New Roman"/>
        </w:rPr>
        <w:t>1</w:t>
      </w:r>
      <w:r w:rsidR="00CF279D">
        <w:rPr>
          <w:rFonts w:ascii="Times New Roman" w:hAnsi="Times New Roman" w:cs="Times New Roman"/>
        </w:rPr>
        <w:t>7</w:t>
      </w:r>
      <w:r w:rsidR="00634F71">
        <w:rPr>
          <w:rFonts w:ascii="Times New Roman" w:hAnsi="Times New Roman" w:cs="Times New Roman"/>
        </w:rPr>
        <w:t>/</w:t>
      </w:r>
      <w:r w:rsidR="00BE3F1A">
        <w:rPr>
          <w:rFonts w:ascii="Times New Roman" w:hAnsi="Times New Roman" w:cs="Times New Roman"/>
        </w:rPr>
        <w:t>20</w:t>
      </w:r>
      <w:r w:rsidR="00634F71">
        <w:rPr>
          <w:rFonts w:ascii="Times New Roman" w:hAnsi="Times New Roman" w:cs="Times New Roman"/>
        </w:rPr>
        <w:br/>
        <w:t>Failed</w:t>
      </w:r>
      <w:r w:rsidR="00BE7CCF">
        <w:rPr>
          <w:rFonts w:ascii="Times New Roman" w:hAnsi="Times New Roman" w:cs="Times New Roman"/>
        </w:rPr>
        <w:t xml:space="preserve"> Upgrade</w:t>
      </w:r>
      <w:r w:rsidR="00DE5F60">
        <w:rPr>
          <w:rFonts w:ascii="Times New Roman" w:hAnsi="Times New Roman" w:cs="Times New Roman"/>
        </w:rPr>
        <w:t xml:space="preserve">/Total Upgrades: </w:t>
      </w:r>
      <w:r w:rsidR="00CF279D">
        <w:rPr>
          <w:rFonts w:ascii="Times New Roman" w:hAnsi="Times New Roman" w:cs="Times New Roman"/>
        </w:rPr>
        <w:t>3</w:t>
      </w:r>
      <w:r w:rsidR="00DE5F60">
        <w:rPr>
          <w:rFonts w:ascii="Times New Roman" w:hAnsi="Times New Roman" w:cs="Times New Roman"/>
        </w:rPr>
        <w:t>/</w:t>
      </w:r>
      <w:r w:rsidR="00BE3F1A">
        <w:rPr>
          <w:rFonts w:ascii="Times New Roman" w:hAnsi="Times New Roman" w:cs="Times New Roman"/>
        </w:rPr>
        <w:t>20</w:t>
      </w:r>
      <w:r w:rsidR="005734A8">
        <w:rPr>
          <w:rFonts w:ascii="Times New Roman" w:hAnsi="Times New Roman" w:cs="Times New Roman"/>
        </w:rPr>
        <w:br/>
        <w:t xml:space="preserve">   </w:t>
      </w:r>
      <w:r w:rsidR="00EB2EAD">
        <w:rPr>
          <w:rFonts w:ascii="Times New Roman" w:hAnsi="Times New Roman" w:cs="Times New Roman"/>
        </w:rPr>
        <w:t xml:space="preserve">- </w:t>
      </w:r>
      <w:r w:rsidR="005734A8" w:rsidRPr="00F2744B">
        <w:rPr>
          <w:rFonts w:ascii="Times New Roman" w:hAnsi="Times New Roman" w:cs="Times New Roman"/>
        </w:rPr>
        <w:t xml:space="preserve">Sun </w:t>
      </w:r>
      <w:r w:rsidR="00EB70B3" w:rsidRPr="00F2744B">
        <w:rPr>
          <w:rFonts w:ascii="Times New Roman" w:hAnsi="Times New Roman" w:cs="Times New Roman"/>
        </w:rPr>
        <w:t xml:space="preserve">Feb </w:t>
      </w:r>
      <w:r w:rsidR="00EB70B3">
        <w:rPr>
          <w:rFonts w:ascii="Times New Roman" w:hAnsi="Times New Roman" w:cs="Times New Roman"/>
        </w:rPr>
        <w:t xml:space="preserve"> </w:t>
      </w:r>
      <w:r w:rsidR="00EB70B3" w:rsidRPr="00F2744B">
        <w:rPr>
          <w:rFonts w:ascii="Times New Roman" w:hAnsi="Times New Roman" w:cs="Times New Roman"/>
        </w:rPr>
        <w:t>7</w:t>
      </w:r>
      <w:r w:rsidR="005734A8" w:rsidRPr="00F2744B">
        <w:rPr>
          <w:rFonts w:ascii="Times New Roman" w:hAnsi="Times New Roman" w:cs="Times New Roman"/>
        </w:rPr>
        <w:t xml:space="preserve"> 1</w:t>
      </w:r>
      <w:r w:rsidR="005734A8">
        <w:rPr>
          <w:rFonts w:ascii="Times New Roman" w:hAnsi="Times New Roman" w:cs="Times New Roman"/>
        </w:rPr>
        <w:t>9:26</w:t>
      </w:r>
      <w:r w:rsidR="005734A8" w:rsidRPr="00F2744B">
        <w:rPr>
          <w:rFonts w:ascii="Times New Roman" w:hAnsi="Times New Roman" w:cs="Times New Roman"/>
        </w:rPr>
        <w:t>:38 2021</w:t>
      </w:r>
      <w:r w:rsidR="005734A8">
        <w:rPr>
          <w:rFonts w:ascii="Times New Roman" w:hAnsi="Times New Roman" w:cs="Times New Roman"/>
        </w:rPr>
        <w:t xml:space="preserve"> – Upgrade from 3.0.00.17 to 3.0.00.18 Failed </w:t>
      </w:r>
      <w:r w:rsidR="008B2D81">
        <w:rPr>
          <w:rFonts w:ascii="Times New Roman" w:hAnsi="Times New Roman" w:cs="Times New Roman"/>
        </w:rPr>
        <w:t>(Controller, Node1, Node2)</w:t>
      </w:r>
      <w:r w:rsidR="005734A8">
        <w:rPr>
          <w:rFonts w:ascii="Times New Roman" w:hAnsi="Times New Roman" w:cs="Times New Roman"/>
        </w:rPr>
        <w:br/>
        <w:t xml:space="preserve">   </w:t>
      </w:r>
      <w:r w:rsidR="00EB2EAD">
        <w:rPr>
          <w:rFonts w:ascii="Times New Roman" w:hAnsi="Times New Roman" w:cs="Times New Roman"/>
        </w:rPr>
        <w:t xml:space="preserve">- </w:t>
      </w:r>
      <w:r w:rsidR="005734A8" w:rsidRPr="00F2744B">
        <w:rPr>
          <w:rFonts w:ascii="Times New Roman" w:hAnsi="Times New Roman" w:cs="Times New Roman"/>
        </w:rPr>
        <w:t>Sun Feb</w:t>
      </w:r>
      <w:r w:rsidR="00EB70B3">
        <w:rPr>
          <w:rFonts w:ascii="Times New Roman" w:hAnsi="Times New Roman" w:cs="Times New Roman"/>
        </w:rPr>
        <w:t xml:space="preserve"> </w:t>
      </w:r>
      <w:r w:rsidR="005734A8" w:rsidRPr="00F2744B">
        <w:rPr>
          <w:rFonts w:ascii="Times New Roman" w:hAnsi="Times New Roman" w:cs="Times New Roman"/>
        </w:rPr>
        <w:t xml:space="preserve"> 7 </w:t>
      </w:r>
      <w:r w:rsidR="005734A8">
        <w:rPr>
          <w:rFonts w:ascii="Times New Roman" w:hAnsi="Times New Roman" w:cs="Times New Roman"/>
        </w:rPr>
        <w:t>20:06</w:t>
      </w:r>
      <w:r w:rsidR="005734A8" w:rsidRPr="00F2744B">
        <w:rPr>
          <w:rFonts w:ascii="Times New Roman" w:hAnsi="Times New Roman" w:cs="Times New Roman"/>
        </w:rPr>
        <w:t>:38 2021</w:t>
      </w:r>
      <w:r w:rsidR="005734A8">
        <w:rPr>
          <w:rFonts w:ascii="Times New Roman" w:hAnsi="Times New Roman" w:cs="Times New Roman"/>
        </w:rPr>
        <w:t xml:space="preserve"> – Upgrade from 3.0.00.17 to 3.0.00.18 </w:t>
      </w:r>
      <w:r w:rsidR="008B2D81">
        <w:rPr>
          <w:rFonts w:ascii="Times New Roman" w:hAnsi="Times New Roman" w:cs="Times New Roman"/>
        </w:rPr>
        <w:t>Failed (Node2)</w:t>
      </w:r>
      <w:r w:rsidR="00025B9A">
        <w:rPr>
          <w:rFonts w:ascii="Times New Roman" w:hAnsi="Times New Roman" w:cs="Times New Roman"/>
        </w:rPr>
        <w:br/>
        <w:t xml:space="preserve">   - </w:t>
      </w:r>
      <w:r w:rsidR="00025B9A" w:rsidRPr="00F2744B">
        <w:rPr>
          <w:rFonts w:ascii="Times New Roman" w:hAnsi="Times New Roman" w:cs="Times New Roman"/>
        </w:rPr>
        <w:t xml:space="preserve">Sun Feb  7 </w:t>
      </w:r>
      <w:r w:rsidR="00025B9A">
        <w:rPr>
          <w:rFonts w:ascii="Times New Roman" w:hAnsi="Times New Roman" w:cs="Times New Roman"/>
        </w:rPr>
        <w:t>20:06</w:t>
      </w:r>
      <w:r w:rsidR="00025B9A" w:rsidRPr="00F2744B">
        <w:rPr>
          <w:rFonts w:ascii="Times New Roman" w:hAnsi="Times New Roman" w:cs="Times New Roman"/>
        </w:rPr>
        <w:t>:38 2021</w:t>
      </w:r>
      <w:r w:rsidR="00025B9A">
        <w:rPr>
          <w:rFonts w:ascii="Times New Roman" w:hAnsi="Times New Roman" w:cs="Times New Roman"/>
        </w:rPr>
        <w:t xml:space="preserve"> – Upgrade from 3.0.00.17 to 3.0.00.18 Failed (Node2)</w:t>
      </w:r>
      <w:r w:rsidR="0025101B">
        <w:rPr>
          <w:rFonts w:ascii="Times New Roman" w:hAnsi="Times New Roman" w:cs="Times New Roman"/>
        </w:rPr>
        <w:br/>
      </w:r>
      <w:r w:rsidR="00477F5E">
        <w:rPr>
          <w:rFonts w:ascii="Times New Roman" w:hAnsi="Times New Roman" w:cs="Times New Roman"/>
        </w:rPr>
        <w:t xml:space="preserve">Upgrade </w:t>
      </w:r>
      <w:r w:rsidR="00BE7CCF">
        <w:rPr>
          <w:rFonts w:ascii="Times New Roman" w:hAnsi="Times New Roman" w:cs="Times New Roman"/>
        </w:rPr>
        <w:t>D</w:t>
      </w:r>
      <w:r w:rsidR="00477F5E">
        <w:rPr>
          <w:rFonts w:ascii="Times New Roman" w:hAnsi="Times New Roman" w:cs="Times New Roman"/>
        </w:rPr>
        <w:t>efaults</w:t>
      </w:r>
      <w:r w:rsidR="003E3DC8">
        <w:rPr>
          <w:rFonts w:ascii="Times New Roman" w:hAnsi="Times New Roman" w:cs="Times New Roman"/>
        </w:rPr>
        <w:t>/Total Upgrades</w:t>
      </w:r>
      <w:r w:rsidR="00477F5E">
        <w:rPr>
          <w:rFonts w:ascii="Times New Roman" w:hAnsi="Times New Roman" w:cs="Times New Roman"/>
        </w:rPr>
        <w:t xml:space="preserve">: </w:t>
      </w:r>
      <w:r w:rsidR="00C636BB">
        <w:rPr>
          <w:rFonts w:ascii="Times New Roman" w:hAnsi="Times New Roman" w:cs="Times New Roman"/>
        </w:rPr>
        <w:t>2</w:t>
      </w:r>
      <w:r w:rsidR="00477F5E">
        <w:rPr>
          <w:rFonts w:ascii="Times New Roman" w:hAnsi="Times New Roman" w:cs="Times New Roman"/>
        </w:rPr>
        <w:t>/</w:t>
      </w:r>
      <w:r w:rsidR="00BE3F1A">
        <w:rPr>
          <w:rFonts w:ascii="Times New Roman" w:hAnsi="Times New Roman" w:cs="Times New Roman"/>
        </w:rPr>
        <w:t>20</w:t>
      </w:r>
      <w:r w:rsidR="00542B49">
        <w:rPr>
          <w:rFonts w:ascii="Times New Roman" w:hAnsi="Times New Roman" w:cs="Times New Roman"/>
        </w:rPr>
        <w:br/>
        <w:t xml:space="preserve">   -</w:t>
      </w:r>
      <w:r w:rsidR="00542B49" w:rsidRPr="00542B49">
        <w:rPr>
          <w:rFonts w:ascii="Times New Roman" w:hAnsi="Times New Roman" w:cs="Times New Roman"/>
        </w:rPr>
        <w:t xml:space="preserve"> </w:t>
      </w:r>
      <w:r w:rsidR="00542B49" w:rsidRPr="00F2744B">
        <w:rPr>
          <w:rFonts w:ascii="Times New Roman" w:hAnsi="Times New Roman" w:cs="Times New Roman"/>
        </w:rPr>
        <w:t xml:space="preserve">Sun Feb  7 </w:t>
      </w:r>
      <w:r w:rsidR="00542B49">
        <w:rPr>
          <w:rFonts w:ascii="Times New Roman" w:hAnsi="Times New Roman" w:cs="Times New Roman"/>
        </w:rPr>
        <w:t>20</w:t>
      </w:r>
      <w:r w:rsidR="00542B49" w:rsidRPr="00F2744B">
        <w:rPr>
          <w:rFonts w:ascii="Times New Roman" w:hAnsi="Times New Roman" w:cs="Times New Roman"/>
        </w:rPr>
        <w:t>:</w:t>
      </w:r>
      <w:r w:rsidR="00542B49">
        <w:rPr>
          <w:rFonts w:ascii="Times New Roman" w:hAnsi="Times New Roman" w:cs="Times New Roman"/>
        </w:rPr>
        <w:t>46</w:t>
      </w:r>
      <w:r w:rsidR="00542B49" w:rsidRPr="00F2744B">
        <w:rPr>
          <w:rFonts w:ascii="Times New Roman" w:hAnsi="Times New Roman" w:cs="Times New Roman"/>
        </w:rPr>
        <w:t>:38 2021</w:t>
      </w:r>
      <w:r w:rsidR="00542B49">
        <w:rPr>
          <w:rFonts w:ascii="Times New Roman" w:hAnsi="Times New Roman" w:cs="Times New Roman"/>
        </w:rPr>
        <w:t xml:space="preserve"> – Node2 has been defaulted</w:t>
      </w:r>
      <w:r w:rsidR="00542B49">
        <w:rPr>
          <w:rFonts w:ascii="Times New Roman" w:hAnsi="Times New Roman" w:cs="Times New Roman"/>
        </w:rPr>
        <w:br/>
        <w:t xml:space="preserve">   - </w:t>
      </w:r>
      <w:r w:rsidR="00542B49" w:rsidRPr="00F2744B">
        <w:rPr>
          <w:rFonts w:ascii="Times New Roman" w:hAnsi="Times New Roman" w:cs="Times New Roman"/>
        </w:rPr>
        <w:t xml:space="preserve">Sun Feb  7 </w:t>
      </w:r>
      <w:r w:rsidR="00542B49">
        <w:rPr>
          <w:rFonts w:ascii="Times New Roman" w:hAnsi="Times New Roman" w:cs="Times New Roman"/>
        </w:rPr>
        <w:t>21</w:t>
      </w:r>
      <w:r w:rsidR="00542B49" w:rsidRPr="00F2744B">
        <w:rPr>
          <w:rFonts w:ascii="Times New Roman" w:hAnsi="Times New Roman" w:cs="Times New Roman"/>
        </w:rPr>
        <w:t>:</w:t>
      </w:r>
      <w:r w:rsidR="00542B49">
        <w:rPr>
          <w:rFonts w:ascii="Times New Roman" w:hAnsi="Times New Roman" w:cs="Times New Roman"/>
        </w:rPr>
        <w:t>26</w:t>
      </w:r>
      <w:r w:rsidR="00542B49" w:rsidRPr="00F2744B">
        <w:rPr>
          <w:rFonts w:ascii="Times New Roman" w:hAnsi="Times New Roman" w:cs="Times New Roman"/>
        </w:rPr>
        <w:t>:38 2021</w:t>
      </w:r>
      <w:r w:rsidR="00542B49">
        <w:rPr>
          <w:rFonts w:ascii="Times New Roman" w:hAnsi="Times New Roman" w:cs="Times New Roman"/>
        </w:rPr>
        <w:t xml:space="preserve"> – Node2 has been defaulted</w:t>
      </w:r>
    </w:p>
    <w:p w14:paraId="7611135F" w14:textId="3CD11331" w:rsidR="005B5EDA" w:rsidRPr="00F2744B" w:rsidRDefault="005B5EDA" w:rsidP="005B5EDA">
      <w:pPr>
        <w:rPr>
          <w:rFonts w:ascii="Times New Roman" w:hAnsi="Times New Roman" w:cs="Times New Roman"/>
        </w:rPr>
      </w:pPr>
      <w:r w:rsidRPr="00F2744B">
        <w:rPr>
          <w:rFonts w:ascii="Times New Roman" w:hAnsi="Times New Roman" w:cs="Times New Roman"/>
        </w:rPr>
        <w:t>************************************************************************</w:t>
      </w:r>
    </w:p>
    <w:p w14:paraId="48C34B48" w14:textId="77777777" w:rsidR="005B5EDA" w:rsidRDefault="005B5EDA" w:rsidP="00405320"/>
    <w:p w14:paraId="79BDF3E1" w14:textId="77777777" w:rsidR="00405320" w:rsidRDefault="00405320" w:rsidP="00EB4E9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973429C" w14:textId="6671C8A8" w:rsidR="00EB4E97" w:rsidRPr="00034627" w:rsidRDefault="00EB4E97" w:rsidP="00EB4E9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34627"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034627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7080FF40" w14:textId="77777777" w:rsidR="00A70C08" w:rsidRPr="00A70C08" w:rsidRDefault="00A70C08" w:rsidP="00A70C08">
      <w:pPr>
        <w:rPr>
          <w:rFonts w:ascii="Times New Roman" w:hAnsi="Times New Roman" w:cs="Times New Roman"/>
        </w:rPr>
      </w:pPr>
    </w:p>
    <w:p w14:paraId="741639F9" w14:textId="77777777" w:rsidR="009D2E85" w:rsidRPr="00A70C08" w:rsidRDefault="009D2E85" w:rsidP="000A0F9B">
      <w:pPr>
        <w:rPr>
          <w:rFonts w:ascii="Times New Roman" w:hAnsi="Times New Roman" w:cs="Times New Roman"/>
        </w:rPr>
      </w:pPr>
    </w:p>
    <w:sectPr w:rsidR="009D2E85" w:rsidRPr="00A70C08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5C3EF" w14:textId="77777777" w:rsidR="001B7CBA" w:rsidRDefault="001B7CBA">
      <w:pPr>
        <w:spacing w:after="0" w:line="240" w:lineRule="auto"/>
      </w:pPr>
      <w:r>
        <w:separator/>
      </w:r>
    </w:p>
  </w:endnote>
  <w:endnote w:type="continuationSeparator" w:id="0">
    <w:p w14:paraId="216F606A" w14:textId="77777777" w:rsidR="001B7CBA" w:rsidRDefault="001B7CBA">
      <w:pPr>
        <w:spacing w:after="0" w:line="240" w:lineRule="auto"/>
      </w:pPr>
      <w:r>
        <w:continuationSeparator/>
      </w:r>
    </w:p>
  </w:endnote>
  <w:endnote w:type="continuationNotice" w:id="1">
    <w:p w14:paraId="18A7E47E" w14:textId="77777777" w:rsidR="00DB31DA" w:rsidRDefault="00DB31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A4B2C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08628" w14:textId="77777777" w:rsidR="001B7CBA" w:rsidRDefault="001B7CBA">
      <w:pPr>
        <w:spacing w:after="0" w:line="240" w:lineRule="auto"/>
      </w:pPr>
      <w:r>
        <w:separator/>
      </w:r>
    </w:p>
  </w:footnote>
  <w:footnote w:type="continuationSeparator" w:id="0">
    <w:p w14:paraId="4F1DC350" w14:textId="77777777" w:rsidR="001B7CBA" w:rsidRDefault="001B7CBA">
      <w:pPr>
        <w:spacing w:after="0" w:line="240" w:lineRule="auto"/>
      </w:pPr>
      <w:r>
        <w:continuationSeparator/>
      </w:r>
    </w:p>
  </w:footnote>
  <w:footnote w:type="continuationNotice" w:id="1">
    <w:p w14:paraId="7FE15624" w14:textId="77777777" w:rsidR="00DB31DA" w:rsidRDefault="00DB31D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E42432"/>
    <w:multiLevelType w:val="hybridMultilevel"/>
    <w:tmpl w:val="916A1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727B8"/>
    <w:multiLevelType w:val="hybridMultilevel"/>
    <w:tmpl w:val="45FAE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A293F"/>
    <w:multiLevelType w:val="hybridMultilevel"/>
    <w:tmpl w:val="27D46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C3595"/>
    <w:multiLevelType w:val="hybridMultilevel"/>
    <w:tmpl w:val="BAF4A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5" w15:restartNumberingAfterBreak="0">
    <w:nsid w:val="4890735B"/>
    <w:multiLevelType w:val="hybridMultilevel"/>
    <w:tmpl w:val="761C9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32E4E78"/>
    <w:multiLevelType w:val="hybridMultilevel"/>
    <w:tmpl w:val="FA308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F66286"/>
    <w:multiLevelType w:val="hybridMultilevel"/>
    <w:tmpl w:val="3B2C7158"/>
    <w:lvl w:ilvl="0" w:tplc="296A4D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147405"/>
    <w:multiLevelType w:val="hybridMultilevel"/>
    <w:tmpl w:val="4CC23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21"/>
  </w:num>
  <w:num w:numId="14">
    <w:abstractNumId w:val="20"/>
  </w:num>
  <w:num w:numId="15">
    <w:abstractNumId w:val="22"/>
  </w:num>
  <w:num w:numId="16">
    <w:abstractNumId w:val="1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3"/>
  </w:num>
  <w:num w:numId="29">
    <w:abstractNumId w:val="17"/>
  </w:num>
  <w:num w:numId="30">
    <w:abstractNumId w:val="10"/>
  </w:num>
  <w:num w:numId="31">
    <w:abstractNumId w:val="11"/>
  </w:num>
  <w:num w:numId="32">
    <w:abstractNumId w:val="12"/>
  </w:num>
  <w:num w:numId="33">
    <w:abstractNumId w:val="23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85"/>
    <w:rsid w:val="00001153"/>
    <w:rsid w:val="00025B9A"/>
    <w:rsid w:val="00034627"/>
    <w:rsid w:val="00037224"/>
    <w:rsid w:val="000A0F9B"/>
    <w:rsid w:val="000A30D4"/>
    <w:rsid w:val="001178C8"/>
    <w:rsid w:val="00120E7B"/>
    <w:rsid w:val="001226EC"/>
    <w:rsid w:val="00123E1E"/>
    <w:rsid w:val="0013591F"/>
    <w:rsid w:val="0017165B"/>
    <w:rsid w:val="001A4C3C"/>
    <w:rsid w:val="001B7CBA"/>
    <w:rsid w:val="001E65CB"/>
    <w:rsid w:val="0020430F"/>
    <w:rsid w:val="00216BF8"/>
    <w:rsid w:val="00235B67"/>
    <w:rsid w:val="0024640E"/>
    <w:rsid w:val="00246E95"/>
    <w:rsid w:val="0025101B"/>
    <w:rsid w:val="00253058"/>
    <w:rsid w:val="00263116"/>
    <w:rsid w:val="0027216A"/>
    <w:rsid w:val="002B3A40"/>
    <w:rsid w:val="002C1B16"/>
    <w:rsid w:val="002F1FE9"/>
    <w:rsid w:val="003256F9"/>
    <w:rsid w:val="00333046"/>
    <w:rsid w:val="003423E1"/>
    <w:rsid w:val="00390C63"/>
    <w:rsid w:val="003B0E16"/>
    <w:rsid w:val="003E3DC8"/>
    <w:rsid w:val="003E56A4"/>
    <w:rsid w:val="003E6204"/>
    <w:rsid w:val="00405320"/>
    <w:rsid w:val="00434FD4"/>
    <w:rsid w:val="0047521F"/>
    <w:rsid w:val="00476993"/>
    <w:rsid w:val="00477F5E"/>
    <w:rsid w:val="00487A54"/>
    <w:rsid w:val="004A087B"/>
    <w:rsid w:val="004F4667"/>
    <w:rsid w:val="00501DFC"/>
    <w:rsid w:val="005149F0"/>
    <w:rsid w:val="00542B49"/>
    <w:rsid w:val="00552CEB"/>
    <w:rsid w:val="005734A8"/>
    <w:rsid w:val="005A4B52"/>
    <w:rsid w:val="005B5EDA"/>
    <w:rsid w:val="005C7E4A"/>
    <w:rsid w:val="005E42C8"/>
    <w:rsid w:val="00634F71"/>
    <w:rsid w:val="00677D06"/>
    <w:rsid w:val="00695686"/>
    <w:rsid w:val="006B31D2"/>
    <w:rsid w:val="006C3CF5"/>
    <w:rsid w:val="006F3B58"/>
    <w:rsid w:val="0075774A"/>
    <w:rsid w:val="00771F16"/>
    <w:rsid w:val="0078294C"/>
    <w:rsid w:val="007B5223"/>
    <w:rsid w:val="007D7406"/>
    <w:rsid w:val="00807ED6"/>
    <w:rsid w:val="00840B26"/>
    <w:rsid w:val="00861469"/>
    <w:rsid w:val="008728AE"/>
    <w:rsid w:val="008B2D81"/>
    <w:rsid w:val="008B6008"/>
    <w:rsid w:val="008C2930"/>
    <w:rsid w:val="008D4112"/>
    <w:rsid w:val="00951E5A"/>
    <w:rsid w:val="00970685"/>
    <w:rsid w:val="00971DEC"/>
    <w:rsid w:val="009B5273"/>
    <w:rsid w:val="009D203A"/>
    <w:rsid w:val="009D2E85"/>
    <w:rsid w:val="00A0037E"/>
    <w:rsid w:val="00A22CE1"/>
    <w:rsid w:val="00A3680C"/>
    <w:rsid w:val="00A477B2"/>
    <w:rsid w:val="00A63260"/>
    <w:rsid w:val="00A641DB"/>
    <w:rsid w:val="00A70C08"/>
    <w:rsid w:val="00A84A0B"/>
    <w:rsid w:val="00A90DAA"/>
    <w:rsid w:val="00AF4618"/>
    <w:rsid w:val="00B01332"/>
    <w:rsid w:val="00B04835"/>
    <w:rsid w:val="00B25F3B"/>
    <w:rsid w:val="00B6170A"/>
    <w:rsid w:val="00B64B70"/>
    <w:rsid w:val="00B66857"/>
    <w:rsid w:val="00B93E9D"/>
    <w:rsid w:val="00BA0DC1"/>
    <w:rsid w:val="00BA3B94"/>
    <w:rsid w:val="00BA414C"/>
    <w:rsid w:val="00BD4F6E"/>
    <w:rsid w:val="00BE3F1A"/>
    <w:rsid w:val="00BE7CCF"/>
    <w:rsid w:val="00C07BE9"/>
    <w:rsid w:val="00C16664"/>
    <w:rsid w:val="00C248B7"/>
    <w:rsid w:val="00C4057D"/>
    <w:rsid w:val="00C636BB"/>
    <w:rsid w:val="00C8454D"/>
    <w:rsid w:val="00C8632E"/>
    <w:rsid w:val="00CA067D"/>
    <w:rsid w:val="00CE4254"/>
    <w:rsid w:val="00CE4BE1"/>
    <w:rsid w:val="00CF141A"/>
    <w:rsid w:val="00CF279D"/>
    <w:rsid w:val="00D14EE7"/>
    <w:rsid w:val="00D61FDD"/>
    <w:rsid w:val="00D77499"/>
    <w:rsid w:val="00D831BD"/>
    <w:rsid w:val="00DB31DA"/>
    <w:rsid w:val="00DE5F60"/>
    <w:rsid w:val="00E736E1"/>
    <w:rsid w:val="00EA699F"/>
    <w:rsid w:val="00EB2EAD"/>
    <w:rsid w:val="00EB4E97"/>
    <w:rsid w:val="00EB70B3"/>
    <w:rsid w:val="00EC4853"/>
    <w:rsid w:val="00EE39C5"/>
    <w:rsid w:val="00EF66BD"/>
    <w:rsid w:val="00F11926"/>
    <w:rsid w:val="00F2744B"/>
    <w:rsid w:val="00F4154E"/>
    <w:rsid w:val="00F72EA7"/>
    <w:rsid w:val="00F949D8"/>
    <w:rsid w:val="00F9577D"/>
    <w:rsid w:val="00FC43CB"/>
    <w:rsid w:val="00FC6D2F"/>
    <w:rsid w:val="00FE1424"/>
    <w:rsid w:val="00F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E280B7"/>
  <w15:chartTrackingRefBased/>
  <w15:docId w15:val="{9370C6AC-8831-4379-A621-B2DFFB55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9D2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on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1</TotalTime>
  <Pages>6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 Sain</cp:lastModifiedBy>
  <cp:revision>2</cp:revision>
  <dcterms:created xsi:type="dcterms:W3CDTF">2021-02-08T14:09:00Z</dcterms:created>
  <dcterms:modified xsi:type="dcterms:W3CDTF">2021-02-08T14:09:00Z</dcterms:modified>
</cp:coreProperties>
</file>